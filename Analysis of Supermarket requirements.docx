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C03DAFC" w14:textId="6E73D4D3" w:rsidR="00952F7D" w:rsidRDefault="005526B1" w:rsidP="00A602AF">
      <w:pPr>
        <w:pStyle w:val="GraphicAnchor"/>
      </w:pPr>
      <w:r w:rsidRPr="00E44B70">
        <w:rPr>
          <w:noProof/>
          <w:lang w:eastAsia="en-AU"/>
        </w:rPr>
        <w:drawing>
          <wp:anchor distT="0" distB="0" distL="114300" distR="114300" simplePos="0" relativeHeight="251665407" behindDoc="1" locked="0" layoutInCell="1" allowOverlap="1" wp14:anchorId="6B83311E" wp14:editId="5153E8F7">
            <wp:simplePos x="0" y="0"/>
            <wp:positionH relativeFrom="margin">
              <wp:posOffset>-468173</wp:posOffset>
            </wp:positionH>
            <wp:positionV relativeFrom="margin">
              <wp:align>top</wp:align>
            </wp:positionV>
            <wp:extent cx="6927215" cy="9275673"/>
            <wp:effectExtent l="0" t="0" r="0" b="1905"/>
            <wp:wrapNone/>
            <wp:docPr id="4" name="Picture 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a:extLst>
                        <a:ext uri="{C183D7F6-B498-43B3-948B-1728B52AA6E4}">
                          <adec:decorative xmlns:adec="http://schemas.microsoft.com/office/drawing/2017/decorative" val="1"/>
                        </a:ext>
                      </a:extLst>
                    </pic:cNvPr>
                    <pic:cNvPicPr/>
                  </pic:nvPicPr>
                  <pic:blipFill rotWithShape="1">
                    <a:blip r:embed="rId10" cstate="print">
                      <a:extLst>
                        <a:ext uri="{28A0092B-C50C-407E-A947-70E740481C1C}">
                          <a14:useLocalDpi xmlns:a14="http://schemas.microsoft.com/office/drawing/2010/main" val="0"/>
                        </a:ext>
                      </a:extLst>
                    </a:blip>
                    <a:srcRect l="1" r="-7096" b="4398"/>
                    <a:stretch/>
                  </pic:blipFill>
                  <pic:spPr bwMode="auto">
                    <a:xfrm>
                      <a:off x="0" y="0"/>
                      <a:ext cx="6927215" cy="927567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4675"/>
        <w:gridCol w:w="4675"/>
      </w:tblGrid>
      <w:tr w:rsidR="00A602AF" w14:paraId="4E2F18CD" w14:textId="77777777" w:rsidTr="00A07DCE">
        <w:trPr>
          <w:trHeight w:val="2341"/>
        </w:trPr>
        <w:tc>
          <w:tcPr>
            <w:tcW w:w="9350" w:type="dxa"/>
            <w:gridSpan w:val="2"/>
            <w:vAlign w:val="center"/>
          </w:tcPr>
          <w:p w14:paraId="2FD6B5F0" w14:textId="3A581559" w:rsidR="00A602AF" w:rsidRPr="00CC6E99" w:rsidRDefault="00080CD3" w:rsidP="00A123DD">
            <w:pPr>
              <w:pStyle w:val="Heading1"/>
              <w:rPr>
                <w:b w:val="0"/>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0" w:name="_Toc55576928"/>
            <w:r w:rsidRPr="00CC6E99">
              <w:rPr>
                <w:b w:val="0"/>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Analysis of </w:t>
            </w:r>
            <w:r w:rsidR="00CC6E99">
              <w:rPr>
                <w:b w:val="0"/>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Supermarket</w:t>
            </w:r>
            <w:r w:rsidRPr="00CC6E99">
              <w:rPr>
                <w:b w:val="0"/>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requirements for </w:t>
            </w:r>
            <w:r w:rsidR="00CC6E99">
              <w:rPr>
                <w:b w:val="0"/>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w:t>
            </w:r>
            <w:r w:rsidRPr="00CC6E99">
              <w:rPr>
                <w:b w:val="0"/>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edium sized Towns</w:t>
            </w:r>
            <w:bookmarkEnd w:id="0"/>
          </w:p>
          <w:p w14:paraId="6AF4D8D3" w14:textId="64E4928A" w:rsidR="00080CD3" w:rsidRPr="00080CD3" w:rsidRDefault="00080CD3" w:rsidP="00080CD3"/>
        </w:tc>
      </w:tr>
      <w:tr w:rsidR="00A602AF" w14:paraId="057B550B" w14:textId="77777777" w:rsidTr="00A07DCE">
        <w:trPr>
          <w:trHeight w:val="8895"/>
        </w:trPr>
        <w:tc>
          <w:tcPr>
            <w:tcW w:w="4675" w:type="dxa"/>
            <w:vAlign w:val="center"/>
          </w:tcPr>
          <w:p w14:paraId="1647ADBE" w14:textId="77777777" w:rsidR="00080CD3" w:rsidRDefault="00080CD3" w:rsidP="00080CD3">
            <w:pPr>
              <w:pStyle w:val="Heading2"/>
            </w:pPr>
          </w:p>
          <w:p w14:paraId="11F5ED2A" w14:textId="77777777" w:rsidR="00080CD3" w:rsidRDefault="00080CD3" w:rsidP="00080CD3">
            <w:pPr>
              <w:pStyle w:val="Heading2"/>
            </w:pPr>
          </w:p>
          <w:p w14:paraId="439C0D63" w14:textId="77777777" w:rsidR="00080CD3" w:rsidRDefault="00080CD3" w:rsidP="00080CD3">
            <w:pPr>
              <w:pStyle w:val="Heading2"/>
            </w:pPr>
          </w:p>
          <w:p w14:paraId="0D1A269C" w14:textId="77777777" w:rsidR="00080CD3" w:rsidRDefault="00080CD3" w:rsidP="00080CD3">
            <w:pPr>
              <w:pStyle w:val="Heading2"/>
            </w:pPr>
          </w:p>
          <w:p w14:paraId="41FE1186" w14:textId="77777777" w:rsidR="00080CD3" w:rsidRDefault="00080CD3" w:rsidP="00080CD3">
            <w:pPr>
              <w:pStyle w:val="Heading2"/>
            </w:pPr>
          </w:p>
          <w:p w14:paraId="695FC6E9" w14:textId="77777777" w:rsidR="00080CD3" w:rsidRDefault="00080CD3" w:rsidP="00080CD3">
            <w:pPr>
              <w:pStyle w:val="Heading2"/>
            </w:pPr>
          </w:p>
          <w:p w14:paraId="42E5B7B0" w14:textId="77777777" w:rsidR="00080CD3" w:rsidRDefault="00080CD3" w:rsidP="00080CD3">
            <w:pPr>
              <w:pStyle w:val="Heading2"/>
            </w:pPr>
          </w:p>
          <w:p w14:paraId="7021C170" w14:textId="77777777" w:rsidR="00080CD3" w:rsidRDefault="00080CD3" w:rsidP="00080CD3">
            <w:pPr>
              <w:pStyle w:val="Heading2"/>
            </w:pPr>
          </w:p>
          <w:p w14:paraId="568B9A9E" w14:textId="77777777" w:rsidR="00080CD3" w:rsidRDefault="00080CD3" w:rsidP="00080CD3">
            <w:pPr>
              <w:pStyle w:val="Heading2"/>
            </w:pPr>
          </w:p>
          <w:p w14:paraId="51815EFD" w14:textId="77777777" w:rsidR="00080CD3" w:rsidRDefault="00080CD3" w:rsidP="00080CD3">
            <w:pPr>
              <w:pStyle w:val="Heading2"/>
            </w:pPr>
          </w:p>
          <w:p w14:paraId="2BCF7688" w14:textId="77777777" w:rsidR="00080CD3" w:rsidRDefault="00080CD3" w:rsidP="00080CD3">
            <w:pPr>
              <w:pStyle w:val="Heading2"/>
            </w:pPr>
          </w:p>
          <w:p w14:paraId="7C2377A1" w14:textId="77777777" w:rsidR="00080CD3" w:rsidRDefault="00080CD3" w:rsidP="00080CD3">
            <w:pPr>
              <w:pStyle w:val="Heading2"/>
            </w:pPr>
          </w:p>
          <w:p w14:paraId="67F53F9E" w14:textId="77777777" w:rsidR="00080CD3" w:rsidRDefault="00080CD3" w:rsidP="00080CD3">
            <w:pPr>
              <w:pStyle w:val="Heading2"/>
            </w:pPr>
          </w:p>
          <w:p w14:paraId="16CF114C" w14:textId="77777777" w:rsidR="00080CD3" w:rsidRDefault="00080CD3" w:rsidP="00080CD3">
            <w:pPr>
              <w:pStyle w:val="Heading2"/>
            </w:pPr>
          </w:p>
          <w:p w14:paraId="7D395336" w14:textId="77777777" w:rsidR="00080CD3" w:rsidRDefault="00080CD3" w:rsidP="00080CD3">
            <w:pPr>
              <w:pStyle w:val="Heading2"/>
            </w:pPr>
          </w:p>
          <w:p w14:paraId="2620FDAC" w14:textId="77777777" w:rsidR="00080CD3" w:rsidRDefault="00080CD3" w:rsidP="00080CD3">
            <w:pPr>
              <w:pStyle w:val="Heading2"/>
            </w:pPr>
          </w:p>
          <w:p w14:paraId="41156C63" w14:textId="77777777" w:rsidR="00080CD3" w:rsidRDefault="00080CD3" w:rsidP="00080CD3">
            <w:pPr>
              <w:pStyle w:val="Heading2"/>
            </w:pPr>
          </w:p>
          <w:p w14:paraId="0C804981" w14:textId="77777777" w:rsidR="00080CD3" w:rsidRDefault="00080CD3" w:rsidP="00080CD3">
            <w:pPr>
              <w:pStyle w:val="Heading2"/>
            </w:pPr>
          </w:p>
          <w:p w14:paraId="37E3ADBD" w14:textId="77777777" w:rsidR="00080CD3" w:rsidRDefault="00080CD3" w:rsidP="00080CD3">
            <w:pPr>
              <w:pStyle w:val="Heading2"/>
            </w:pPr>
          </w:p>
          <w:p w14:paraId="20F652BA" w14:textId="77777777" w:rsidR="00080CD3" w:rsidRDefault="00080CD3" w:rsidP="00080CD3">
            <w:pPr>
              <w:pStyle w:val="Heading2"/>
            </w:pPr>
          </w:p>
          <w:p w14:paraId="6A2694AA" w14:textId="77777777" w:rsidR="00080CD3" w:rsidRDefault="00080CD3" w:rsidP="00080CD3">
            <w:pPr>
              <w:pStyle w:val="Heading2"/>
            </w:pPr>
          </w:p>
          <w:p w14:paraId="574650E2" w14:textId="3C87544C" w:rsidR="00080CD3" w:rsidRPr="00A602AF" w:rsidRDefault="00080CD3" w:rsidP="00080CD3">
            <w:pPr>
              <w:pStyle w:val="Heading2"/>
            </w:pPr>
          </w:p>
          <w:p w14:paraId="3F99C9BD" w14:textId="2B236D52" w:rsidR="00080CD3" w:rsidRPr="00A602AF" w:rsidRDefault="00080CD3" w:rsidP="00080CD3">
            <w:pPr>
              <w:pStyle w:val="Heading2"/>
            </w:pPr>
            <w:bookmarkStart w:id="1" w:name="_Toc55576929"/>
            <w:r>
              <w:t>4</w:t>
            </w:r>
            <w:r w:rsidRPr="00080CD3">
              <w:rPr>
                <w:vertAlign w:val="superscript"/>
              </w:rPr>
              <w:t>th</w:t>
            </w:r>
            <w:r>
              <w:t xml:space="preserve"> October 2020</w:t>
            </w:r>
            <w:bookmarkEnd w:id="1"/>
          </w:p>
          <w:p w14:paraId="456F9CE7" w14:textId="77777777" w:rsidR="00A602AF" w:rsidRDefault="00080CD3" w:rsidP="00080CD3">
            <w:pPr>
              <w:rPr>
                <w:noProof/>
                <w:lang w:eastAsia="en-AU"/>
              </w:rPr>
            </w:pPr>
            <w:r w:rsidRPr="00E44B70">
              <w:rPr>
                <w:noProof/>
                <w:lang w:eastAsia="en-AU"/>
              </w:rPr>
              <mc:AlternateContent>
                <mc:Choice Requires="wps">
                  <w:drawing>
                    <wp:anchor distT="0" distB="0" distL="114300" distR="114300" simplePos="0" relativeHeight="251673600" behindDoc="1" locked="0" layoutInCell="1" allowOverlap="1" wp14:anchorId="586F6CED" wp14:editId="727D0C5C">
                      <wp:simplePos x="0" y="0"/>
                      <wp:positionH relativeFrom="column">
                        <wp:posOffset>-468173</wp:posOffset>
                      </wp:positionH>
                      <wp:positionV relativeFrom="page">
                        <wp:posOffset>713842</wp:posOffset>
                      </wp:positionV>
                      <wp:extent cx="5735320" cy="6426200"/>
                      <wp:effectExtent l="0" t="0" r="0" b="0"/>
                      <wp:wrapNone/>
                      <wp:docPr id="2" name="Shape">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5735320" cy="6426200"/>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14168"/>
                                    </a:lnTo>
                                    <a:lnTo>
                                      <a:pt x="21600" y="21600"/>
                                    </a:lnTo>
                                    <a:lnTo>
                                      <a:pt x="0" y="21600"/>
                                    </a:lnTo>
                                    <a:close/>
                                  </a:path>
                                </a:pathLst>
                              </a:custGeom>
                              <a:solidFill>
                                <a:schemeClr val="accent1"/>
                              </a:solidFill>
                              <a:ln w="12700">
                                <a:miter lim="400000"/>
                              </a:ln>
                            </wps:spPr>
                            <wps:bodyPr lIns="38100" tIns="38100" rIns="38100" bIns="38100" anchor="ctr"/>
                          </wps:wsp>
                        </a:graphicData>
                      </a:graphic>
                      <wp14:sizeRelH relativeFrom="margin">
                        <wp14:pctWidth>0</wp14:pctWidth>
                      </wp14:sizeRelH>
                      <wp14:sizeRelV relativeFrom="margin">
                        <wp14:pctHeight>0</wp14:pctHeight>
                      </wp14:sizeRelV>
                    </wp:anchor>
                  </w:drawing>
                </mc:Choice>
                <mc:Fallback>
                  <w:pict>
                    <v:shape w14:anchorId="2BC0BB25" id="Shape" o:spid="_x0000_s1026" alt="&quot;&quot;" style="position:absolute;margin-left:-36.85pt;margin-top:56.2pt;width:451.6pt;height:506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" path="m,l21600,14168r,7432l,21600,,xe" fillcolor="#e2b80f [3204]" stroked="f" strokeweight="1pt">
                      <v:stroke miterlimit="4" joinstyle="miter"/>
                      <v:path arrowok="t" o:extrusionok="f" o:connecttype="custom" o:connectlocs="2867660,3213100;2867660,3213100;2867660,3213100;2867660,3213100" o:connectangles="0,90,180,270"/>
                      <w10:wrap anchory="page"/>
                    </v:shape>
                  </w:pict>
                </mc:Fallback>
              </mc:AlternateContent>
            </w:r>
            <w:r>
              <w:t>Alex Counihan</w:t>
            </w:r>
          </w:p>
          <w:p w14:paraId="7FD75DF0" w14:textId="03448B0B" w:rsidR="00080CD3" w:rsidRDefault="00080CD3" w:rsidP="00080CD3">
            <w:r>
              <w:rPr>
                <w:noProof/>
                <w:lang w:eastAsia="en-AU"/>
              </w:rPr>
              <w:t>alex.counihan@hotmail.co.uk</w:t>
            </w:r>
          </w:p>
        </w:tc>
        <w:tc>
          <w:tcPr>
            <w:tcW w:w="4675" w:type="dxa"/>
          </w:tcPr>
          <w:p w14:paraId="043BCEDB" w14:textId="77777777" w:rsidR="00A602AF" w:rsidRDefault="00A602AF"/>
        </w:tc>
      </w:tr>
    </w:tbl>
    <w:p w14:paraId="4B829461" w14:textId="20F9B7AB" w:rsidR="00080CD3" w:rsidRDefault="00080CD3"/>
    <w:p w14:paraId="2707F231" w14:textId="77777777" w:rsidR="00080CD3" w:rsidRDefault="00080CD3">
      <w:r>
        <w:br w:type="page"/>
      </w:r>
    </w:p>
    <w:sdt>
      <w:sdtPr>
        <w:rPr>
          <w:rFonts w:asciiTheme="minorHAnsi" w:eastAsiaTheme="minorHAnsi" w:hAnsiTheme="minorHAnsi" w:cstheme="minorBidi"/>
          <w:color w:val="auto"/>
          <w:sz w:val="24"/>
          <w:szCs w:val="24"/>
        </w:rPr>
        <w:id w:val="-2019303725"/>
        <w:docPartObj>
          <w:docPartGallery w:val="Table of Contents"/>
          <w:docPartUnique/>
        </w:docPartObj>
      </w:sdtPr>
      <w:sdtEndPr>
        <w:rPr>
          <w:b/>
          <w:bCs/>
          <w:noProof/>
        </w:rPr>
      </w:sdtEndPr>
      <w:sdtContent>
        <w:p w14:paraId="6FECE36C" w14:textId="1B1D2054" w:rsidR="00080CD3" w:rsidRDefault="00080CD3" w:rsidP="00CC6E99">
          <w:pPr>
            <w:pStyle w:val="TOCHeading"/>
            <w:tabs>
              <w:tab w:val="left" w:pos="7834"/>
            </w:tabs>
          </w:pPr>
          <w:r>
            <w:t>Contents</w:t>
          </w:r>
          <w:r w:rsidR="00CC6E99">
            <w:tab/>
          </w:r>
        </w:p>
        <w:p w14:paraId="730F476D" w14:textId="7B77A596" w:rsidR="00BA663B" w:rsidRDefault="00080CD3" w:rsidP="00BA663B">
          <w:pPr>
            <w:pStyle w:val="TOC1"/>
            <w:tabs>
              <w:tab w:val="right" w:leader="dot" w:pos="9350"/>
            </w:tabs>
            <w:rPr>
              <w:rFonts w:eastAsiaTheme="minorEastAsia"/>
              <w:noProof/>
              <w:sz w:val="22"/>
              <w:szCs w:val="22"/>
              <w:lang w:val="en-GB" w:eastAsia="en-GB"/>
            </w:rPr>
          </w:pPr>
          <w:r>
            <w:fldChar w:fldCharType="begin"/>
          </w:r>
          <w:r>
            <w:instrText xml:space="preserve"> TOC \o "1-3" \h \z \u </w:instrText>
          </w:r>
          <w:r>
            <w:fldChar w:fldCharType="separate"/>
          </w:r>
        </w:p>
        <w:p w14:paraId="2C3409B9" w14:textId="675BD9EC" w:rsidR="00BA663B" w:rsidRDefault="003F1319">
          <w:pPr>
            <w:pStyle w:val="TOC1"/>
            <w:tabs>
              <w:tab w:val="right" w:leader="dot" w:pos="9350"/>
            </w:tabs>
            <w:rPr>
              <w:rFonts w:eastAsiaTheme="minorEastAsia"/>
              <w:noProof/>
              <w:sz w:val="22"/>
              <w:szCs w:val="22"/>
              <w:lang w:val="en-GB" w:eastAsia="en-GB"/>
            </w:rPr>
          </w:pPr>
          <w:hyperlink w:anchor="_Toc55576930" w:history="1">
            <w:r w:rsidR="00BA663B" w:rsidRPr="00DE50E8">
              <w:rPr>
                <w:rStyle w:val="Hyperlink"/>
                <w:noProof/>
              </w:rPr>
              <w:t>Executive Summary</w:t>
            </w:r>
            <w:r w:rsidR="00BA663B">
              <w:rPr>
                <w:noProof/>
                <w:webHidden/>
              </w:rPr>
              <w:tab/>
            </w:r>
            <w:r w:rsidR="00BA663B">
              <w:rPr>
                <w:noProof/>
                <w:webHidden/>
              </w:rPr>
              <w:fldChar w:fldCharType="begin"/>
            </w:r>
            <w:r w:rsidR="00BA663B">
              <w:rPr>
                <w:noProof/>
                <w:webHidden/>
              </w:rPr>
              <w:instrText xml:space="preserve"> PAGEREF _Toc55576930 \h </w:instrText>
            </w:r>
            <w:r w:rsidR="00BA663B">
              <w:rPr>
                <w:noProof/>
                <w:webHidden/>
              </w:rPr>
            </w:r>
            <w:r w:rsidR="00BA663B">
              <w:rPr>
                <w:noProof/>
                <w:webHidden/>
              </w:rPr>
              <w:fldChar w:fldCharType="separate"/>
            </w:r>
            <w:r w:rsidR="00BA663B">
              <w:rPr>
                <w:noProof/>
                <w:webHidden/>
              </w:rPr>
              <w:t>3</w:t>
            </w:r>
            <w:r w:rsidR="00BA663B">
              <w:rPr>
                <w:noProof/>
                <w:webHidden/>
              </w:rPr>
              <w:fldChar w:fldCharType="end"/>
            </w:r>
          </w:hyperlink>
        </w:p>
        <w:p w14:paraId="6365D20D" w14:textId="464F3517" w:rsidR="00BA663B" w:rsidRDefault="003F1319">
          <w:pPr>
            <w:pStyle w:val="TOC1"/>
            <w:tabs>
              <w:tab w:val="right" w:leader="dot" w:pos="9350"/>
            </w:tabs>
            <w:rPr>
              <w:rFonts w:eastAsiaTheme="minorEastAsia"/>
              <w:noProof/>
              <w:sz w:val="22"/>
              <w:szCs w:val="22"/>
              <w:lang w:val="en-GB" w:eastAsia="en-GB"/>
            </w:rPr>
          </w:pPr>
          <w:hyperlink w:anchor="_Toc55576931" w:history="1">
            <w:r w:rsidR="00BA663B" w:rsidRPr="00DE50E8">
              <w:rPr>
                <w:rStyle w:val="Hyperlink"/>
                <w:noProof/>
              </w:rPr>
              <w:t>Introduction</w:t>
            </w:r>
            <w:r w:rsidR="00BA663B">
              <w:rPr>
                <w:noProof/>
                <w:webHidden/>
              </w:rPr>
              <w:tab/>
            </w:r>
            <w:r w:rsidR="00BA663B">
              <w:rPr>
                <w:noProof/>
                <w:webHidden/>
              </w:rPr>
              <w:fldChar w:fldCharType="begin"/>
            </w:r>
            <w:r w:rsidR="00BA663B">
              <w:rPr>
                <w:noProof/>
                <w:webHidden/>
              </w:rPr>
              <w:instrText xml:space="preserve"> PAGEREF _Toc55576931 \h </w:instrText>
            </w:r>
            <w:r w:rsidR="00BA663B">
              <w:rPr>
                <w:noProof/>
                <w:webHidden/>
              </w:rPr>
            </w:r>
            <w:r w:rsidR="00BA663B">
              <w:rPr>
                <w:noProof/>
                <w:webHidden/>
              </w:rPr>
              <w:fldChar w:fldCharType="separate"/>
            </w:r>
            <w:r w:rsidR="00BA663B">
              <w:rPr>
                <w:noProof/>
                <w:webHidden/>
              </w:rPr>
              <w:t>4</w:t>
            </w:r>
            <w:r w:rsidR="00BA663B">
              <w:rPr>
                <w:noProof/>
                <w:webHidden/>
              </w:rPr>
              <w:fldChar w:fldCharType="end"/>
            </w:r>
          </w:hyperlink>
        </w:p>
        <w:p w14:paraId="54382060" w14:textId="7A0BB1DA" w:rsidR="00BA663B" w:rsidRDefault="003F1319">
          <w:pPr>
            <w:pStyle w:val="TOC1"/>
            <w:tabs>
              <w:tab w:val="right" w:leader="dot" w:pos="9350"/>
            </w:tabs>
            <w:rPr>
              <w:rFonts w:eastAsiaTheme="minorEastAsia"/>
              <w:noProof/>
              <w:sz w:val="22"/>
              <w:szCs w:val="22"/>
              <w:lang w:val="en-GB" w:eastAsia="en-GB"/>
            </w:rPr>
          </w:pPr>
          <w:hyperlink w:anchor="_Toc55576932" w:history="1">
            <w:r w:rsidR="00BA663B" w:rsidRPr="00DE50E8">
              <w:rPr>
                <w:rStyle w:val="Hyperlink"/>
                <w:noProof/>
              </w:rPr>
              <w:t>Data</w:t>
            </w:r>
            <w:r w:rsidR="00BA663B">
              <w:rPr>
                <w:noProof/>
                <w:webHidden/>
              </w:rPr>
              <w:tab/>
            </w:r>
            <w:r w:rsidR="00BA663B">
              <w:rPr>
                <w:noProof/>
                <w:webHidden/>
              </w:rPr>
              <w:fldChar w:fldCharType="begin"/>
            </w:r>
            <w:r w:rsidR="00BA663B">
              <w:rPr>
                <w:noProof/>
                <w:webHidden/>
              </w:rPr>
              <w:instrText xml:space="preserve"> PAGEREF _Toc55576932 \h </w:instrText>
            </w:r>
            <w:r w:rsidR="00BA663B">
              <w:rPr>
                <w:noProof/>
                <w:webHidden/>
              </w:rPr>
            </w:r>
            <w:r w:rsidR="00BA663B">
              <w:rPr>
                <w:noProof/>
                <w:webHidden/>
              </w:rPr>
              <w:fldChar w:fldCharType="separate"/>
            </w:r>
            <w:r w:rsidR="00BA663B">
              <w:rPr>
                <w:noProof/>
                <w:webHidden/>
              </w:rPr>
              <w:t>4</w:t>
            </w:r>
            <w:r w:rsidR="00BA663B">
              <w:rPr>
                <w:noProof/>
                <w:webHidden/>
              </w:rPr>
              <w:fldChar w:fldCharType="end"/>
            </w:r>
          </w:hyperlink>
        </w:p>
        <w:p w14:paraId="083EF30C" w14:textId="737BE38C" w:rsidR="00BA663B" w:rsidRDefault="003F1319">
          <w:pPr>
            <w:pStyle w:val="TOC1"/>
            <w:tabs>
              <w:tab w:val="right" w:leader="dot" w:pos="9350"/>
            </w:tabs>
            <w:rPr>
              <w:rFonts w:eastAsiaTheme="minorEastAsia"/>
              <w:noProof/>
              <w:sz w:val="22"/>
              <w:szCs w:val="22"/>
              <w:lang w:val="en-GB" w:eastAsia="en-GB"/>
            </w:rPr>
          </w:pPr>
          <w:hyperlink w:anchor="_Toc55576933" w:history="1">
            <w:r w:rsidR="00BA663B" w:rsidRPr="00DE50E8">
              <w:rPr>
                <w:rStyle w:val="Hyperlink"/>
                <w:noProof/>
              </w:rPr>
              <w:t>Methodology</w:t>
            </w:r>
            <w:r w:rsidR="00BA663B">
              <w:rPr>
                <w:noProof/>
                <w:webHidden/>
              </w:rPr>
              <w:tab/>
            </w:r>
            <w:r w:rsidR="00BA663B">
              <w:rPr>
                <w:noProof/>
                <w:webHidden/>
              </w:rPr>
              <w:fldChar w:fldCharType="begin"/>
            </w:r>
            <w:r w:rsidR="00BA663B">
              <w:rPr>
                <w:noProof/>
                <w:webHidden/>
              </w:rPr>
              <w:instrText xml:space="preserve"> PAGEREF _Toc55576933 \h </w:instrText>
            </w:r>
            <w:r w:rsidR="00BA663B">
              <w:rPr>
                <w:noProof/>
                <w:webHidden/>
              </w:rPr>
            </w:r>
            <w:r w:rsidR="00BA663B">
              <w:rPr>
                <w:noProof/>
                <w:webHidden/>
              </w:rPr>
              <w:fldChar w:fldCharType="separate"/>
            </w:r>
            <w:r w:rsidR="00BA663B">
              <w:rPr>
                <w:noProof/>
                <w:webHidden/>
              </w:rPr>
              <w:t>5</w:t>
            </w:r>
            <w:r w:rsidR="00BA663B">
              <w:rPr>
                <w:noProof/>
                <w:webHidden/>
              </w:rPr>
              <w:fldChar w:fldCharType="end"/>
            </w:r>
          </w:hyperlink>
        </w:p>
        <w:p w14:paraId="71FEC39C" w14:textId="4F6835ED" w:rsidR="00BA663B" w:rsidRDefault="003F1319">
          <w:pPr>
            <w:pStyle w:val="TOC2"/>
            <w:tabs>
              <w:tab w:val="right" w:leader="dot" w:pos="9350"/>
            </w:tabs>
            <w:rPr>
              <w:rFonts w:eastAsiaTheme="minorEastAsia"/>
              <w:noProof/>
              <w:sz w:val="22"/>
              <w:szCs w:val="22"/>
              <w:lang w:val="en-GB" w:eastAsia="en-GB"/>
            </w:rPr>
          </w:pPr>
          <w:hyperlink w:anchor="_Toc55576934" w:history="1">
            <w:r w:rsidR="00BA663B" w:rsidRPr="00DE50E8">
              <w:rPr>
                <w:rStyle w:val="Hyperlink"/>
                <w:noProof/>
              </w:rPr>
              <w:t>Data Gathering and Cleaning</w:t>
            </w:r>
            <w:r w:rsidR="00BA663B">
              <w:rPr>
                <w:noProof/>
                <w:webHidden/>
              </w:rPr>
              <w:tab/>
            </w:r>
            <w:r w:rsidR="00BA663B">
              <w:rPr>
                <w:noProof/>
                <w:webHidden/>
              </w:rPr>
              <w:fldChar w:fldCharType="begin"/>
            </w:r>
            <w:r w:rsidR="00BA663B">
              <w:rPr>
                <w:noProof/>
                <w:webHidden/>
              </w:rPr>
              <w:instrText xml:space="preserve"> PAGEREF _Toc55576934 \h </w:instrText>
            </w:r>
            <w:r w:rsidR="00BA663B">
              <w:rPr>
                <w:noProof/>
                <w:webHidden/>
              </w:rPr>
            </w:r>
            <w:r w:rsidR="00BA663B">
              <w:rPr>
                <w:noProof/>
                <w:webHidden/>
              </w:rPr>
              <w:fldChar w:fldCharType="separate"/>
            </w:r>
            <w:r w:rsidR="00BA663B">
              <w:rPr>
                <w:noProof/>
                <w:webHidden/>
              </w:rPr>
              <w:t>5</w:t>
            </w:r>
            <w:r w:rsidR="00BA663B">
              <w:rPr>
                <w:noProof/>
                <w:webHidden/>
              </w:rPr>
              <w:fldChar w:fldCharType="end"/>
            </w:r>
          </w:hyperlink>
        </w:p>
        <w:p w14:paraId="55A336F9" w14:textId="435B7CAC" w:rsidR="00BA663B" w:rsidRDefault="003F1319">
          <w:pPr>
            <w:pStyle w:val="TOC2"/>
            <w:tabs>
              <w:tab w:val="right" w:leader="dot" w:pos="9350"/>
            </w:tabs>
            <w:rPr>
              <w:rFonts w:eastAsiaTheme="minorEastAsia"/>
              <w:noProof/>
              <w:sz w:val="22"/>
              <w:szCs w:val="22"/>
              <w:lang w:val="en-GB" w:eastAsia="en-GB"/>
            </w:rPr>
          </w:pPr>
          <w:hyperlink w:anchor="_Toc55576935" w:history="1">
            <w:r w:rsidR="00BA663B" w:rsidRPr="00DE50E8">
              <w:rPr>
                <w:rStyle w:val="Hyperlink"/>
                <w:noProof/>
              </w:rPr>
              <w:t>Exploratory Data Analysis</w:t>
            </w:r>
            <w:r w:rsidR="00BA663B">
              <w:rPr>
                <w:noProof/>
                <w:webHidden/>
              </w:rPr>
              <w:tab/>
            </w:r>
            <w:r w:rsidR="00BA663B">
              <w:rPr>
                <w:noProof/>
                <w:webHidden/>
              </w:rPr>
              <w:fldChar w:fldCharType="begin"/>
            </w:r>
            <w:r w:rsidR="00BA663B">
              <w:rPr>
                <w:noProof/>
                <w:webHidden/>
              </w:rPr>
              <w:instrText xml:space="preserve"> PAGEREF _Toc55576935 \h </w:instrText>
            </w:r>
            <w:r w:rsidR="00BA663B">
              <w:rPr>
                <w:noProof/>
                <w:webHidden/>
              </w:rPr>
            </w:r>
            <w:r w:rsidR="00BA663B">
              <w:rPr>
                <w:noProof/>
                <w:webHidden/>
              </w:rPr>
              <w:fldChar w:fldCharType="separate"/>
            </w:r>
            <w:r w:rsidR="00BA663B">
              <w:rPr>
                <w:noProof/>
                <w:webHidden/>
              </w:rPr>
              <w:t>6</w:t>
            </w:r>
            <w:r w:rsidR="00BA663B">
              <w:rPr>
                <w:noProof/>
                <w:webHidden/>
              </w:rPr>
              <w:fldChar w:fldCharType="end"/>
            </w:r>
          </w:hyperlink>
        </w:p>
        <w:p w14:paraId="7180DFAC" w14:textId="28206B71" w:rsidR="00BA663B" w:rsidRDefault="003F1319">
          <w:pPr>
            <w:pStyle w:val="TOC2"/>
            <w:tabs>
              <w:tab w:val="right" w:leader="dot" w:pos="9350"/>
            </w:tabs>
            <w:rPr>
              <w:rFonts w:eastAsiaTheme="minorEastAsia"/>
              <w:noProof/>
              <w:sz w:val="22"/>
              <w:szCs w:val="22"/>
              <w:lang w:val="en-GB" w:eastAsia="en-GB"/>
            </w:rPr>
          </w:pPr>
          <w:hyperlink w:anchor="_Toc55576936" w:history="1">
            <w:r w:rsidR="00BA663B" w:rsidRPr="00DE50E8">
              <w:rPr>
                <w:rStyle w:val="Hyperlink"/>
                <w:noProof/>
              </w:rPr>
              <w:t>Linear Regression</w:t>
            </w:r>
            <w:r w:rsidR="00BA663B">
              <w:rPr>
                <w:noProof/>
                <w:webHidden/>
              </w:rPr>
              <w:tab/>
            </w:r>
            <w:r w:rsidR="00BA663B">
              <w:rPr>
                <w:noProof/>
                <w:webHidden/>
              </w:rPr>
              <w:fldChar w:fldCharType="begin"/>
            </w:r>
            <w:r w:rsidR="00BA663B">
              <w:rPr>
                <w:noProof/>
                <w:webHidden/>
              </w:rPr>
              <w:instrText xml:space="preserve"> PAGEREF _Toc55576936 \h </w:instrText>
            </w:r>
            <w:r w:rsidR="00BA663B">
              <w:rPr>
                <w:noProof/>
                <w:webHidden/>
              </w:rPr>
            </w:r>
            <w:r w:rsidR="00BA663B">
              <w:rPr>
                <w:noProof/>
                <w:webHidden/>
              </w:rPr>
              <w:fldChar w:fldCharType="separate"/>
            </w:r>
            <w:r w:rsidR="00BA663B">
              <w:rPr>
                <w:noProof/>
                <w:webHidden/>
              </w:rPr>
              <w:t>8</w:t>
            </w:r>
            <w:r w:rsidR="00BA663B">
              <w:rPr>
                <w:noProof/>
                <w:webHidden/>
              </w:rPr>
              <w:fldChar w:fldCharType="end"/>
            </w:r>
          </w:hyperlink>
        </w:p>
        <w:p w14:paraId="7811B4EE" w14:textId="2EDCD12E" w:rsidR="00BA663B" w:rsidRDefault="003F1319">
          <w:pPr>
            <w:pStyle w:val="TOC1"/>
            <w:tabs>
              <w:tab w:val="right" w:leader="dot" w:pos="9350"/>
            </w:tabs>
            <w:rPr>
              <w:rFonts w:eastAsiaTheme="minorEastAsia"/>
              <w:noProof/>
              <w:sz w:val="22"/>
              <w:szCs w:val="22"/>
              <w:lang w:val="en-GB" w:eastAsia="en-GB"/>
            </w:rPr>
          </w:pPr>
          <w:hyperlink w:anchor="_Toc55576937" w:history="1">
            <w:r w:rsidR="00BA663B" w:rsidRPr="00DE50E8">
              <w:rPr>
                <w:rStyle w:val="Hyperlink"/>
                <w:noProof/>
              </w:rPr>
              <w:t>Results</w:t>
            </w:r>
            <w:r w:rsidR="00BA663B">
              <w:rPr>
                <w:noProof/>
                <w:webHidden/>
              </w:rPr>
              <w:tab/>
            </w:r>
            <w:r w:rsidR="00BA663B">
              <w:rPr>
                <w:noProof/>
                <w:webHidden/>
              </w:rPr>
              <w:fldChar w:fldCharType="begin"/>
            </w:r>
            <w:r w:rsidR="00BA663B">
              <w:rPr>
                <w:noProof/>
                <w:webHidden/>
              </w:rPr>
              <w:instrText xml:space="preserve"> PAGEREF _Toc55576937 \h </w:instrText>
            </w:r>
            <w:r w:rsidR="00BA663B">
              <w:rPr>
                <w:noProof/>
                <w:webHidden/>
              </w:rPr>
            </w:r>
            <w:r w:rsidR="00BA663B">
              <w:rPr>
                <w:noProof/>
                <w:webHidden/>
              </w:rPr>
              <w:fldChar w:fldCharType="separate"/>
            </w:r>
            <w:r w:rsidR="00BA663B">
              <w:rPr>
                <w:noProof/>
                <w:webHidden/>
              </w:rPr>
              <w:t>9</w:t>
            </w:r>
            <w:r w:rsidR="00BA663B">
              <w:rPr>
                <w:noProof/>
                <w:webHidden/>
              </w:rPr>
              <w:fldChar w:fldCharType="end"/>
            </w:r>
          </w:hyperlink>
        </w:p>
        <w:p w14:paraId="5A56FA95" w14:textId="1353E638" w:rsidR="00BA663B" w:rsidRDefault="003F1319">
          <w:pPr>
            <w:pStyle w:val="TOC1"/>
            <w:tabs>
              <w:tab w:val="right" w:leader="dot" w:pos="9350"/>
            </w:tabs>
            <w:rPr>
              <w:rFonts w:eastAsiaTheme="minorEastAsia"/>
              <w:noProof/>
              <w:sz w:val="22"/>
              <w:szCs w:val="22"/>
              <w:lang w:val="en-GB" w:eastAsia="en-GB"/>
            </w:rPr>
          </w:pPr>
          <w:hyperlink w:anchor="_Toc55576938" w:history="1">
            <w:r w:rsidR="00BA663B" w:rsidRPr="00DE50E8">
              <w:rPr>
                <w:rStyle w:val="Hyperlink"/>
                <w:noProof/>
              </w:rPr>
              <w:t>Discussion</w:t>
            </w:r>
            <w:r w:rsidR="00BA663B">
              <w:rPr>
                <w:noProof/>
                <w:webHidden/>
              </w:rPr>
              <w:tab/>
            </w:r>
            <w:r w:rsidR="00BA663B">
              <w:rPr>
                <w:noProof/>
                <w:webHidden/>
              </w:rPr>
              <w:fldChar w:fldCharType="begin"/>
            </w:r>
            <w:r w:rsidR="00BA663B">
              <w:rPr>
                <w:noProof/>
                <w:webHidden/>
              </w:rPr>
              <w:instrText xml:space="preserve"> PAGEREF _Toc55576938 \h </w:instrText>
            </w:r>
            <w:r w:rsidR="00BA663B">
              <w:rPr>
                <w:noProof/>
                <w:webHidden/>
              </w:rPr>
            </w:r>
            <w:r w:rsidR="00BA663B">
              <w:rPr>
                <w:noProof/>
                <w:webHidden/>
              </w:rPr>
              <w:fldChar w:fldCharType="separate"/>
            </w:r>
            <w:r w:rsidR="00BA663B">
              <w:rPr>
                <w:noProof/>
                <w:webHidden/>
              </w:rPr>
              <w:t>11</w:t>
            </w:r>
            <w:r w:rsidR="00BA663B">
              <w:rPr>
                <w:noProof/>
                <w:webHidden/>
              </w:rPr>
              <w:fldChar w:fldCharType="end"/>
            </w:r>
          </w:hyperlink>
        </w:p>
        <w:p w14:paraId="55D8042A" w14:textId="410A5E00" w:rsidR="00BA663B" w:rsidRDefault="003F1319">
          <w:pPr>
            <w:pStyle w:val="TOC1"/>
            <w:tabs>
              <w:tab w:val="right" w:leader="dot" w:pos="9350"/>
            </w:tabs>
            <w:rPr>
              <w:rFonts w:eastAsiaTheme="minorEastAsia"/>
              <w:noProof/>
              <w:sz w:val="22"/>
              <w:szCs w:val="22"/>
              <w:lang w:val="en-GB" w:eastAsia="en-GB"/>
            </w:rPr>
          </w:pPr>
          <w:hyperlink w:anchor="_Toc55576939" w:history="1">
            <w:r w:rsidR="00BA663B" w:rsidRPr="00DE50E8">
              <w:rPr>
                <w:rStyle w:val="Hyperlink"/>
                <w:noProof/>
              </w:rPr>
              <w:t>Conclusion</w:t>
            </w:r>
            <w:r w:rsidR="00BA663B">
              <w:rPr>
                <w:noProof/>
                <w:webHidden/>
              </w:rPr>
              <w:tab/>
            </w:r>
            <w:r w:rsidR="00BA663B">
              <w:rPr>
                <w:noProof/>
                <w:webHidden/>
              </w:rPr>
              <w:fldChar w:fldCharType="begin"/>
            </w:r>
            <w:r w:rsidR="00BA663B">
              <w:rPr>
                <w:noProof/>
                <w:webHidden/>
              </w:rPr>
              <w:instrText xml:space="preserve"> PAGEREF _Toc55576939 \h </w:instrText>
            </w:r>
            <w:r w:rsidR="00BA663B">
              <w:rPr>
                <w:noProof/>
                <w:webHidden/>
              </w:rPr>
            </w:r>
            <w:r w:rsidR="00BA663B">
              <w:rPr>
                <w:noProof/>
                <w:webHidden/>
              </w:rPr>
              <w:fldChar w:fldCharType="separate"/>
            </w:r>
            <w:r w:rsidR="00BA663B">
              <w:rPr>
                <w:noProof/>
                <w:webHidden/>
              </w:rPr>
              <w:t>11</w:t>
            </w:r>
            <w:r w:rsidR="00BA663B">
              <w:rPr>
                <w:noProof/>
                <w:webHidden/>
              </w:rPr>
              <w:fldChar w:fldCharType="end"/>
            </w:r>
          </w:hyperlink>
        </w:p>
        <w:p w14:paraId="5B249786" w14:textId="106C27A1" w:rsidR="00BA663B" w:rsidRDefault="003F1319">
          <w:pPr>
            <w:pStyle w:val="TOC1"/>
            <w:tabs>
              <w:tab w:val="right" w:leader="dot" w:pos="9350"/>
            </w:tabs>
            <w:rPr>
              <w:rFonts w:eastAsiaTheme="minorEastAsia"/>
              <w:noProof/>
              <w:sz w:val="22"/>
              <w:szCs w:val="22"/>
              <w:lang w:val="en-GB" w:eastAsia="en-GB"/>
            </w:rPr>
          </w:pPr>
          <w:hyperlink w:anchor="_Toc55576940" w:history="1">
            <w:r w:rsidR="00BA663B" w:rsidRPr="00DE50E8">
              <w:rPr>
                <w:rStyle w:val="Hyperlink"/>
                <w:noProof/>
              </w:rPr>
              <w:t>References</w:t>
            </w:r>
            <w:r w:rsidR="00BA663B">
              <w:rPr>
                <w:noProof/>
                <w:webHidden/>
              </w:rPr>
              <w:tab/>
            </w:r>
            <w:r w:rsidR="00BA663B">
              <w:rPr>
                <w:noProof/>
                <w:webHidden/>
              </w:rPr>
              <w:fldChar w:fldCharType="begin"/>
            </w:r>
            <w:r w:rsidR="00BA663B">
              <w:rPr>
                <w:noProof/>
                <w:webHidden/>
              </w:rPr>
              <w:instrText xml:space="preserve"> PAGEREF _Toc55576940 \h </w:instrText>
            </w:r>
            <w:r w:rsidR="00BA663B">
              <w:rPr>
                <w:noProof/>
                <w:webHidden/>
              </w:rPr>
            </w:r>
            <w:r w:rsidR="00BA663B">
              <w:rPr>
                <w:noProof/>
                <w:webHidden/>
              </w:rPr>
              <w:fldChar w:fldCharType="separate"/>
            </w:r>
            <w:r w:rsidR="00BA663B">
              <w:rPr>
                <w:noProof/>
                <w:webHidden/>
              </w:rPr>
              <w:t>12</w:t>
            </w:r>
            <w:r w:rsidR="00BA663B">
              <w:rPr>
                <w:noProof/>
                <w:webHidden/>
              </w:rPr>
              <w:fldChar w:fldCharType="end"/>
            </w:r>
          </w:hyperlink>
        </w:p>
        <w:p w14:paraId="6DDD86BD" w14:textId="25D5C879" w:rsidR="00080CD3" w:rsidRDefault="00080CD3">
          <w:r>
            <w:rPr>
              <w:b/>
              <w:bCs/>
              <w:noProof/>
            </w:rPr>
            <w:fldChar w:fldCharType="end"/>
          </w:r>
        </w:p>
      </w:sdtContent>
    </w:sdt>
    <w:p w14:paraId="3E50131B" w14:textId="596E6AF0" w:rsidR="00080CD3" w:rsidRDefault="00080CD3"/>
    <w:p w14:paraId="7C096D66" w14:textId="77777777" w:rsidR="00080CD3" w:rsidRDefault="00080CD3">
      <w:r>
        <w:br w:type="page"/>
      </w:r>
    </w:p>
    <w:p w14:paraId="62225046" w14:textId="3B84F43E" w:rsidR="000359D1" w:rsidRDefault="00080CD3" w:rsidP="00080CD3">
      <w:pPr>
        <w:pStyle w:val="Heading1"/>
      </w:pPr>
      <w:bookmarkStart w:id="2" w:name="_Toc55576930"/>
      <w:r>
        <w:lastRenderedPageBreak/>
        <w:t>Executive Summary</w:t>
      </w:r>
      <w:bookmarkEnd w:id="2"/>
    </w:p>
    <w:p w14:paraId="46D130CC" w14:textId="5A0815C3" w:rsidR="00080CD3" w:rsidRDefault="00080CD3" w:rsidP="00080CD3"/>
    <w:p w14:paraId="0337C55E" w14:textId="6F255AB3" w:rsidR="00E66884" w:rsidRDefault="00E66884" w:rsidP="00080CD3">
      <w:r>
        <w:t>This report provides an analysis of Supermarkets within medium sized towns in the UK. It also evaluates whether it is possible to identify medium sized towns that have a requirement for Supermarkets that exceeds its current number of Supermarkets.</w:t>
      </w:r>
    </w:p>
    <w:p w14:paraId="541A6516" w14:textId="13A4F04F" w:rsidR="00E66884" w:rsidRDefault="00E66884" w:rsidP="00080CD3"/>
    <w:p w14:paraId="39A3CF15" w14:textId="4778AF54" w:rsidR="00E66884" w:rsidRDefault="00E66884" w:rsidP="00080CD3">
      <w:r>
        <w:t xml:space="preserve">The research draws attention to </w:t>
      </w:r>
      <w:r w:rsidR="00CC6E99">
        <w:t>a</w:t>
      </w:r>
      <w:r>
        <w:t xml:space="preserve"> correlation</w:t>
      </w:r>
      <w:r w:rsidR="00CC6E99">
        <w:t xml:space="preserve"> of </w:t>
      </w:r>
      <w:r w:rsidR="00437FA7">
        <w:t>85</w:t>
      </w:r>
      <w:r w:rsidR="00CC6E99">
        <w:t>%</w:t>
      </w:r>
      <w:r>
        <w:t xml:space="preserve"> between</w:t>
      </w:r>
      <w:r w:rsidR="00CC6E99">
        <w:t xml:space="preserve"> the number of</w:t>
      </w:r>
      <w:r>
        <w:t xml:space="preserve"> Supermarket</w:t>
      </w:r>
      <w:r w:rsidR="00CC6E99">
        <w:t>s</w:t>
      </w:r>
      <w:r>
        <w:t xml:space="preserve"> within 7.5km of town centers </w:t>
      </w:r>
      <w:r w:rsidR="00CC6E99">
        <w:t>and</w:t>
      </w:r>
      <w:r>
        <w:t xml:space="preserve"> population within 12.5km of town centers</w:t>
      </w:r>
      <w:r w:rsidR="00CC6E99">
        <w:t xml:space="preserve">. </w:t>
      </w:r>
      <w:r>
        <w:t>Of the</w:t>
      </w:r>
      <w:r w:rsidR="00494217">
        <w:t xml:space="preserve"> 236 medium sized towns analyzed within this report</w:t>
      </w:r>
      <w:r>
        <w:t xml:space="preserve"> 145</w:t>
      </w:r>
      <w:r w:rsidR="00494217">
        <w:t xml:space="preserve"> show their Supermarkets requirement as being higher than current figures while 91 show having a lower Supermarkets requirement than current figures.</w:t>
      </w:r>
    </w:p>
    <w:p w14:paraId="3C6C701D" w14:textId="2715CF58" w:rsidR="00494217" w:rsidRDefault="00494217" w:rsidP="00080CD3"/>
    <w:p w14:paraId="0AC02F66" w14:textId="7570538F" w:rsidR="00494217" w:rsidRDefault="00CC6E99" w:rsidP="00080CD3">
      <w:r>
        <w:t>Within the results section of this report is a map of the UK showing towns with a requirement above 0 as well as the top ten and bottom ten towns in the UK by Supermarket Requirements.</w:t>
      </w:r>
    </w:p>
    <w:p w14:paraId="3B1CC6EC" w14:textId="77777777" w:rsidR="00E66884" w:rsidRDefault="00E66884" w:rsidP="00080CD3"/>
    <w:p w14:paraId="41ACA0FD" w14:textId="163393BC" w:rsidR="00080CD3" w:rsidRDefault="00494217">
      <w:r>
        <w:t>This report is limited by it not accounting for all towns and cities and not including GDP of these areas. Increased accuracy could also be attained by formalizing the definition of Supermarkets and splitting this category into Supermarkets and Convenience Stores. Further data validation is also recommended.</w:t>
      </w:r>
      <w:r w:rsidR="00080CD3">
        <w:br w:type="page"/>
      </w:r>
    </w:p>
    <w:p w14:paraId="4781DFB3" w14:textId="27639B02" w:rsidR="00080CD3" w:rsidRDefault="00080CD3" w:rsidP="00080CD3">
      <w:pPr>
        <w:pStyle w:val="Heading1"/>
      </w:pPr>
      <w:bookmarkStart w:id="3" w:name="_Toc55576931"/>
      <w:r>
        <w:lastRenderedPageBreak/>
        <w:t>Introduction</w:t>
      </w:r>
      <w:bookmarkEnd w:id="3"/>
    </w:p>
    <w:p w14:paraId="333E6622" w14:textId="2D5945BD" w:rsidR="003C3138" w:rsidRDefault="003C3138" w:rsidP="003C3138"/>
    <w:p w14:paraId="06278DCF" w14:textId="035EAC49" w:rsidR="00D90A75" w:rsidRDefault="00D90A75" w:rsidP="003C3138">
      <w:r>
        <w:t>As of 2018 there were over 7000 supermarkets</w:t>
      </w:r>
      <w:r w:rsidR="00CC6E99">
        <w:rPr>
          <w:rStyle w:val="EndnoteReference"/>
        </w:rPr>
        <w:endnoteReference w:id="1"/>
      </w:r>
      <w:r w:rsidR="00CC6E99">
        <w:t xml:space="preserve"> </w:t>
      </w:r>
      <w:r>
        <w:t>in the UK. This high amount means there’s a lot of competition and that identifying the right place to open a new store is critical to its success.</w:t>
      </w:r>
    </w:p>
    <w:p w14:paraId="35340C5A" w14:textId="77777777" w:rsidR="00D90A75" w:rsidRDefault="00D90A75" w:rsidP="003C3138"/>
    <w:p w14:paraId="54D53302" w14:textId="474DC6C9" w:rsidR="003C3138" w:rsidRDefault="003C3138" w:rsidP="003C3138">
      <w:r>
        <w:t xml:space="preserve">This report is aimed towards identifying ‘Medium’ sized towns in the UK that have a below average amount of </w:t>
      </w:r>
      <w:r w:rsidR="00CC6E99">
        <w:t>Supermarkets</w:t>
      </w:r>
      <w:r>
        <w:t xml:space="preserve">. As shown in Figure 1 a </w:t>
      </w:r>
      <w:r w:rsidR="00CC6E99">
        <w:t>m</w:t>
      </w:r>
      <w:r>
        <w:t>edium sized town is a town of a population 25000-59999.</w:t>
      </w:r>
    </w:p>
    <w:p w14:paraId="0EC5068A" w14:textId="379883C6" w:rsidR="003C3138" w:rsidRDefault="003C3138" w:rsidP="003C3138"/>
    <w:p w14:paraId="71040547" w14:textId="5F62F332" w:rsidR="003C3138" w:rsidRDefault="003C3138" w:rsidP="003C3138">
      <w:pPr>
        <w:jc w:val="center"/>
      </w:pPr>
      <w:r>
        <w:rPr>
          <w:noProof/>
        </w:rPr>
        <w:drawing>
          <wp:inline distT="0" distB="0" distL="0" distR="0" wp14:anchorId="703E88EF" wp14:editId="646E21B6">
            <wp:extent cx="3105509" cy="433859"/>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
                      <a:extLst>
                        <a:ext uri="{28A0092B-C50C-407E-A947-70E740481C1C}">
                          <a14:useLocalDpi xmlns:a14="http://schemas.microsoft.com/office/drawing/2010/main" val="0"/>
                        </a:ext>
                      </a:extLst>
                    </a:blip>
                    <a:srcRect l="40203" t="43942" r="40054" b="52156"/>
                    <a:stretch/>
                  </pic:blipFill>
                  <pic:spPr bwMode="auto">
                    <a:xfrm>
                      <a:off x="0" y="0"/>
                      <a:ext cx="3125923" cy="436711"/>
                    </a:xfrm>
                    <a:prstGeom prst="rect">
                      <a:avLst/>
                    </a:prstGeom>
                    <a:noFill/>
                    <a:ln>
                      <a:noFill/>
                    </a:ln>
                    <a:extLst>
                      <a:ext uri="{53640926-AAD7-44D8-BBD7-CCE9431645EC}">
                        <a14:shadowObscured xmlns:a14="http://schemas.microsoft.com/office/drawing/2010/main"/>
                      </a:ext>
                    </a:extLst>
                  </pic:spPr>
                </pic:pic>
              </a:graphicData>
            </a:graphic>
          </wp:inline>
        </w:drawing>
      </w:r>
    </w:p>
    <w:p w14:paraId="7218C058" w14:textId="77777777" w:rsidR="00BC5637" w:rsidRDefault="00BC5637" w:rsidP="003C3138">
      <w:pPr>
        <w:jc w:val="center"/>
      </w:pPr>
    </w:p>
    <w:p w14:paraId="35BDAE78" w14:textId="6F0021D1" w:rsidR="00CC6E99" w:rsidRDefault="003C3138" w:rsidP="003C3138">
      <w:r>
        <w:rPr>
          <w:i/>
          <w:iCs/>
        </w:rPr>
        <w:t>Figure 1: Extract from UK Parliament City &amp; Town Classification of Constituencies &amp; Local Authorities</w:t>
      </w:r>
      <w:r w:rsidR="00CC6E99">
        <w:rPr>
          <w:rStyle w:val="EndnoteReference"/>
          <w:i/>
          <w:iCs/>
        </w:rPr>
        <w:endnoteReference w:id="2"/>
      </w:r>
    </w:p>
    <w:p w14:paraId="3C59C9D5" w14:textId="51746250" w:rsidR="003C3138" w:rsidRDefault="003C3138" w:rsidP="003C3138"/>
    <w:p w14:paraId="78EC67C2" w14:textId="6BD4B5F6" w:rsidR="003C3138" w:rsidRDefault="00CC6E99" w:rsidP="003C3138">
      <w:r>
        <w:t>Within the foursquare API, a</w:t>
      </w:r>
      <w:r w:rsidR="003C3138">
        <w:t xml:space="preserve"> </w:t>
      </w:r>
      <w:r>
        <w:t>Supermarket</w:t>
      </w:r>
      <w:r w:rsidR="003C3138">
        <w:t xml:space="preserve"> is any shop that sells </w:t>
      </w:r>
      <w:r w:rsidR="00BC5637">
        <w:t>groceries</w:t>
      </w:r>
      <w:r w:rsidR="003C3138">
        <w:t xml:space="preserve"> as </w:t>
      </w:r>
      <w:r>
        <w:t>its</w:t>
      </w:r>
      <w:r w:rsidR="003C3138">
        <w:t xml:space="preserve"> primary stock. This i</w:t>
      </w:r>
      <w:r w:rsidR="00BC5637">
        <w:t>ncludes but is not limited to Convenience Stores</w:t>
      </w:r>
      <w:r>
        <w:t>,</w:t>
      </w:r>
      <w:r w:rsidR="00BC5637">
        <w:t xml:space="preserve"> Supermarkets</w:t>
      </w:r>
      <w:r>
        <w:t xml:space="preserve"> and Cash and Carries</w:t>
      </w:r>
      <w:r w:rsidR="00BC5637">
        <w:t xml:space="preserve">. </w:t>
      </w:r>
      <w:r w:rsidR="00C24F47">
        <w:t>O</w:t>
      </w:r>
      <w:r w:rsidR="00BC5637">
        <w:t>ther stores such as Takeaway</w:t>
      </w:r>
      <w:r w:rsidR="00C24F47">
        <w:t>s</w:t>
      </w:r>
      <w:r w:rsidR="00BC5637">
        <w:t xml:space="preserve">, Fuel Stations and any store that primary purpose is not to sell groceries </w:t>
      </w:r>
      <w:r w:rsidR="00C24F47">
        <w:t>are</w:t>
      </w:r>
      <w:r w:rsidR="00BC5637">
        <w:t xml:space="preserve"> excluded.</w:t>
      </w:r>
    </w:p>
    <w:p w14:paraId="0277A0D8" w14:textId="42622EA6" w:rsidR="00BC5637" w:rsidRDefault="00BC5637" w:rsidP="003C3138"/>
    <w:p w14:paraId="4BA46847" w14:textId="024CEFFE" w:rsidR="00BC5637" w:rsidRDefault="00BC5637" w:rsidP="003C3138">
      <w:r>
        <w:t xml:space="preserve">This report would be of interest to any party wanting to open a </w:t>
      </w:r>
      <w:r w:rsidR="00C24F47">
        <w:t>Supermarket</w:t>
      </w:r>
      <w:r>
        <w:t xml:space="preserve"> within medium sized towns in the UK. This is because it will identify towns that are below the average </w:t>
      </w:r>
      <w:r w:rsidR="00C24F47">
        <w:t>Supermarkets</w:t>
      </w:r>
      <w:r>
        <w:t xml:space="preserve"> per population count and therefore have less competition, which may increase footfall.</w:t>
      </w:r>
    </w:p>
    <w:p w14:paraId="2057A033" w14:textId="6AA777BB" w:rsidR="00BC5637" w:rsidRDefault="00BC5637"/>
    <w:p w14:paraId="52B28403" w14:textId="772CC0CB" w:rsidR="00BC5637" w:rsidRDefault="00BC5637" w:rsidP="00BC5637">
      <w:pPr>
        <w:pStyle w:val="Heading1"/>
      </w:pPr>
      <w:bookmarkStart w:id="4" w:name="_Toc55576932"/>
      <w:r>
        <w:t>Data</w:t>
      </w:r>
      <w:bookmarkEnd w:id="4"/>
    </w:p>
    <w:p w14:paraId="0AED2416" w14:textId="468E08AE" w:rsidR="00BC5637" w:rsidRDefault="00BC5637" w:rsidP="00BC5637"/>
    <w:p w14:paraId="51EFC6E3" w14:textId="1F9D50CA" w:rsidR="00BC5637" w:rsidRDefault="00D90A75" w:rsidP="00BC5637">
      <w:r>
        <w:t xml:space="preserve">I will be using data from three different sources for this report. </w:t>
      </w:r>
      <w:r w:rsidR="00700802">
        <w:t>Firstly,</w:t>
      </w:r>
      <w:r>
        <w:t xml:space="preserve"> population by town-city from the</w:t>
      </w:r>
      <w:r w:rsidR="00C0220B">
        <w:t xml:space="preserve"> ONS (</w:t>
      </w:r>
      <w:r>
        <w:t>Office of National Statistics</w:t>
      </w:r>
      <w:r w:rsidR="00C0220B">
        <w:t>)</w:t>
      </w:r>
      <w:r w:rsidR="00CC6E99">
        <w:rPr>
          <w:rStyle w:val="EndnoteReference"/>
        </w:rPr>
        <w:endnoteReference w:id="3"/>
      </w:r>
      <w:r w:rsidR="00CC6E99">
        <w:t>.</w:t>
      </w:r>
      <w:r>
        <w:t xml:space="preserve"> This dataset contains all towns and cities in the UK as well as population by year from 2011 to 2019. The names will be used by our other data gathering methods to identify the </w:t>
      </w:r>
      <w:r w:rsidR="00C24F47">
        <w:t>locations</w:t>
      </w:r>
      <w:r>
        <w:t xml:space="preserve"> of </w:t>
      </w:r>
      <w:r w:rsidR="00C24F47">
        <w:t>m</w:t>
      </w:r>
      <w:r>
        <w:t xml:space="preserve">edium sized towns and the </w:t>
      </w:r>
      <w:r w:rsidR="00C24F47">
        <w:t>number</w:t>
      </w:r>
      <w:r>
        <w:t xml:space="preserve"> of </w:t>
      </w:r>
      <w:r w:rsidR="00C24F47">
        <w:t>Supermarkets</w:t>
      </w:r>
      <w:r>
        <w:t xml:space="preserve"> within them. The Population will be used to give a relative population per </w:t>
      </w:r>
      <w:r w:rsidR="00C24F47">
        <w:t>Supermarket</w:t>
      </w:r>
      <w:r>
        <w:t>, which will be required to identify an average and therefore what areas are below and above this average.</w:t>
      </w:r>
    </w:p>
    <w:p w14:paraId="35DD1862" w14:textId="7DFD4B1A" w:rsidR="00D90A75" w:rsidRDefault="00D90A75" w:rsidP="00BC5637"/>
    <w:p w14:paraId="64A423FF" w14:textId="77777777" w:rsidR="00C24F47" w:rsidRDefault="00700802" w:rsidP="00BC5637">
      <w:r>
        <w:t>The second data set will be from ARCGIS API</w:t>
      </w:r>
      <w:r w:rsidR="00CC6E99">
        <w:rPr>
          <w:rStyle w:val="EndnoteReference"/>
        </w:rPr>
        <w:endnoteReference w:id="4"/>
      </w:r>
      <w:r w:rsidR="00CC6E99">
        <w:t>.</w:t>
      </w:r>
      <w:r>
        <w:t xml:space="preserve"> This will be to geocode town locations based off of their names, as gathered from the first dataset. With the latitude and </w:t>
      </w:r>
      <w:r w:rsidR="00C24F47">
        <w:t>longitude,</w:t>
      </w:r>
      <w:r>
        <w:t xml:space="preserve"> we will be able to carry out a foursquare search for </w:t>
      </w:r>
      <w:r w:rsidR="00C24F47">
        <w:t>Supermarkets</w:t>
      </w:r>
      <w:r>
        <w:t xml:space="preserve">. This will also allow us to use range calculations to identify how many towns are within a </w:t>
      </w:r>
    </w:p>
    <w:p w14:paraId="64F294C0" w14:textId="77777777" w:rsidR="00C24F47" w:rsidRDefault="00C24F47" w:rsidP="00BC5637"/>
    <w:p w14:paraId="71E04C9D" w14:textId="77777777" w:rsidR="00C24F47" w:rsidRDefault="00C24F47" w:rsidP="00BC5637"/>
    <w:p w14:paraId="79372D09" w14:textId="494186E1" w:rsidR="00D90A75" w:rsidRDefault="00700802" w:rsidP="00BC5637">
      <w:r>
        <w:t>specified area of influence, and therefore assess where results may be skewed due to searches picking up stores within nearby towns or cities.</w:t>
      </w:r>
    </w:p>
    <w:p w14:paraId="3E39238D" w14:textId="3115BC41" w:rsidR="00700802" w:rsidRDefault="00700802" w:rsidP="00BC5637"/>
    <w:p w14:paraId="29E3CFE6" w14:textId="027842BA" w:rsidR="00700802" w:rsidRDefault="00700802" w:rsidP="00BC5637">
      <w:r>
        <w:t>The final data set will be from the foursquare API</w:t>
      </w:r>
      <w:r w:rsidR="00CC6E99">
        <w:rPr>
          <w:rStyle w:val="EndnoteReference"/>
        </w:rPr>
        <w:endnoteReference w:id="5"/>
      </w:r>
      <w:r w:rsidR="00CC6E99">
        <w:t>.</w:t>
      </w:r>
      <w:r>
        <w:t xml:space="preserve"> This API allows us to search by category of venues with a certain distance of a location. With this we can look for all </w:t>
      </w:r>
      <w:r w:rsidR="00C24F47">
        <w:t>Supermarkets</w:t>
      </w:r>
      <w:r>
        <w:t xml:space="preserve"> within a set area from the center of our ‘Medium’ sized towns. This will be critical for identify</w:t>
      </w:r>
      <w:r w:rsidR="00F9229F">
        <w:t xml:space="preserve">ing the </w:t>
      </w:r>
      <w:r w:rsidR="00C24F47">
        <w:t>number</w:t>
      </w:r>
      <w:r w:rsidR="00F9229F">
        <w:t xml:space="preserve"> of </w:t>
      </w:r>
      <w:r w:rsidR="00C24F47">
        <w:t>Supermarkets</w:t>
      </w:r>
      <w:r w:rsidR="00F9229F">
        <w:t xml:space="preserve"> per population.</w:t>
      </w:r>
    </w:p>
    <w:p w14:paraId="402A84F8" w14:textId="3A3C01F9" w:rsidR="00F9229F" w:rsidRDefault="00F9229F" w:rsidP="00BC5637"/>
    <w:p w14:paraId="2B248C2B" w14:textId="13351472" w:rsidR="00F9229F" w:rsidRDefault="00F9229F" w:rsidP="00F9229F">
      <w:pPr>
        <w:pStyle w:val="Heading1"/>
      </w:pPr>
      <w:bookmarkStart w:id="5" w:name="_Toc55576933"/>
      <w:r>
        <w:t>Methodology</w:t>
      </w:r>
      <w:bookmarkEnd w:id="5"/>
    </w:p>
    <w:p w14:paraId="5D12986A" w14:textId="40FB5A4A" w:rsidR="00F9229F" w:rsidRDefault="00F9229F" w:rsidP="00F9229F"/>
    <w:p w14:paraId="05C3B1F0" w14:textId="2DABFB94" w:rsidR="00F9229F" w:rsidRDefault="00F9229F" w:rsidP="00F9229F">
      <w:pPr>
        <w:pStyle w:val="Heading2"/>
      </w:pPr>
      <w:bookmarkStart w:id="6" w:name="_Toc55576934"/>
      <w:r>
        <w:t>Data Gathering and Cleaning</w:t>
      </w:r>
      <w:bookmarkEnd w:id="6"/>
    </w:p>
    <w:p w14:paraId="39DF3B7A" w14:textId="43F98193" w:rsidR="00F9229F" w:rsidRDefault="00F9229F" w:rsidP="00F9229F"/>
    <w:p w14:paraId="55ECBE77" w14:textId="465E3FDC" w:rsidR="00F9229F" w:rsidRDefault="00F9229F" w:rsidP="00F9229F">
      <w:r>
        <w:t>The first stage was downloading and carrying out initial analysis of the population by town-city data. The data initially looks as in Figure 2.</w:t>
      </w:r>
    </w:p>
    <w:p w14:paraId="7B6008CF" w14:textId="2282C19B" w:rsidR="00F9229F" w:rsidRDefault="00F9229F" w:rsidP="00F9229F"/>
    <w:p w14:paraId="3E37C4D3" w14:textId="406952F9" w:rsidR="00F9229F" w:rsidRDefault="00F9229F" w:rsidP="00F9229F">
      <w:r>
        <w:rPr>
          <w:noProof/>
        </w:rPr>
        <w:drawing>
          <wp:inline distT="0" distB="0" distL="0" distR="0" wp14:anchorId="6EB463AB" wp14:editId="68902F3C">
            <wp:extent cx="5769800" cy="1380226"/>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62264" t="65379" r="720" b="18274"/>
                    <a:stretch/>
                  </pic:blipFill>
                  <pic:spPr bwMode="auto">
                    <a:xfrm>
                      <a:off x="0" y="0"/>
                      <a:ext cx="5834771" cy="1395768"/>
                    </a:xfrm>
                    <a:prstGeom prst="rect">
                      <a:avLst/>
                    </a:prstGeom>
                    <a:ln>
                      <a:noFill/>
                    </a:ln>
                    <a:extLst>
                      <a:ext uri="{53640926-AAD7-44D8-BBD7-CCE9431645EC}">
                        <a14:shadowObscured xmlns:a14="http://schemas.microsoft.com/office/drawing/2010/main"/>
                      </a:ext>
                    </a:extLst>
                  </pic:spPr>
                </pic:pic>
              </a:graphicData>
            </a:graphic>
          </wp:inline>
        </w:drawing>
      </w:r>
    </w:p>
    <w:p w14:paraId="5A864730" w14:textId="0F694371" w:rsidR="00F9229F" w:rsidRDefault="00F9229F" w:rsidP="00F9229F">
      <w:pPr>
        <w:rPr>
          <w:i/>
          <w:iCs/>
        </w:rPr>
      </w:pPr>
      <w:r>
        <w:rPr>
          <w:i/>
          <w:iCs/>
        </w:rPr>
        <w:t xml:space="preserve">Figure 2: </w:t>
      </w:r>
      <w:r w:rsidR="009073D4">
        <w:rPr>
          <w:i/>
          <w:iCs/>
        </w:rPr>
        <w:t>T</w:t>
      </w:r>
      <w:r>
        <w:rPr>
          <w:i/>
          <w:iCs/>
        </w:rPr>
        <w:t>he first 5 rows in the population by town-city dataset. The data is split by area, mnemonic and population by year.</w:t>
      </w:r>
    </w:p>
    <w:p w14:paraId="2D663735" w14:textId="4560B05D" w:rsidR="00F9229F" w:rsidRDefault="00F9229F" w:rsidP="00F9229F">
      <w:pPr>
        <w:rPr>
          <w:i/>
          <w:iCs/>
        </w:rPr>
      </w:pPr>
    </w:p>
    <w:p w14:paraId="295ABDE6" w14:textId="4033BE8C" w:rsidR="00F9229F" w:rsidRDefault="009073D4" w:rsidP="00F9229F">
      <w:r>
        <w:rPr>
          <w:noProof/>
        </w:rPr>
        <mc:AlternateContent>
          <mc:Choice Requires="wps">
            <w:drawing>
              <wp:anchor distT="45720" distB="45720" distL="114300" distR="114300" simplePos="0" relativeHeight="251676672" behindDoc="0" locked="0" layoutInCell="1" allowOverlap="1" wp14:anchorId="217F8D42" wp14:editId="0D7782C9">
                <wp:simplePos x="0" y="0"/>
                <wp:positionH relativeFrom="column">
                  <wp:posOffset>3846830</wp:posOffset>
                </wp:positionH>
                <wp:positionV relativeFrom="paragraph">
                  <wp:posOffset>1212215</wp:posOffset>
                </wp:positionV>
                <wp:extent cx="1733550" cy="61214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33550" cy="612140"/>
                        </a:xfrm>
                        <a:prstGeom prst="rect">
                          <a:avLst/>
                        </a:prstGeom>
                        <a:solidFill>
                          <a:srgbClr val="FFFFFF"/>
                        </a:solidFill>
                        <a:ln w="9525">
                          <a:noFill/>
                          <a:miter lim="800000"/>
                          <a:headEnd/>
                          <a:tailEnd/>
                        </a:ln>
                      </wps:spPr>
                      <wps:txbx>
                        <w:txbxContent>
                          <w:p w14:paraId="3B1BD34E" w14:textId="6674CCB5" w:rsidR="009073D4" w:rsidRPr="009073D4" w:rsidRDefault="009073D4">
                            <w:pPr>
                              <w:rPr>
                                <w:i/>
                                <w:iCs/>
                              </w:rPr>
                            </w:pPr>
                            <w:r>
                              <w:rPr>
                                <w:i/>
                                <w:iCs/>
                              </w:rPr>
                              <w:t>Figure 3: Classified towns by population and name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17F8D42" id="_x0000_t202" coordsize="21600,21600" o:spt="202" path="m,l,21600r21600,l21600,xe">
                <v:stroke joinstyle="miter"/>
                <v:path gradientshapeok="t" o:connecttype="rect"/>
              </v:shapetype>
              <v:shape id="Text Box 2" o:spid="_x0000_s1026" type="#_x0000_t202" style="position:absolute;margin-left:302.9pt;margin-top:95.45pt;width:136.5pt;height:48.2pt;z-index:2516766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" stroked="f">
                <v:textbox>
                  <w:txbxContent>
                    <w:p w14:paraId="3B1BD34E" w14:textId="6674CCB5" w:rsidR="009073D4" w:rsidRPr="009073D4" w:rsidRDefault="009073D4">
                      <w:pPr>
                        <w:rPr>
                          <w:i/>
                          <w:iCs/>
                        </w:rPr>
                      </w:pPr>
                      <w:r>
                        <w:rPr>
                          <w:i/>
                          <w:iCs/>
                        </w:rPr>
                        <w:t>Figure 3: Classified towns by population and name</w:t>
                      </w:r>
                    </w:p>
                  </w:txbxContent>
                </v:textbox>
                <w10:wrap type="square"/>
              </v:shape>
            </w:pict>
          </mc:Fallback>
        </mc:AlternateContent>
      </w:r>
      <w:r w:rsidR="00F9229F">
        <w:rPr>
          <w:noProof/>
        </w:rPr>
        <w:drawing>
          <wp:anchor distT="0" distB="0" distL="114300" distR="114300" simplePos="0" relativeHeight="251674624" behindDoc="0" locked="0" layoutInCell="1" allowOverlap="1" wp14:anchorId="7C01C717" wp14:editId="1B9ABA64">
            <wp:simplePos x="0" y="0"/>
            <wp:positionH relativeFrom="column">
              <wp:posOffset>3674853</wp:posOffset>
            </wp:positionH>
            <wp:positionV relativeFrom="paragraph">
              <wp:posOffset>4601</wp:posOffset>
            </wp:positionV>
            <wp:extent cx="1984075" cy="1167105"/>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l="61974" t="79580" r="23218" b="4339"/>
                    <a:stretch/>
                  </pic:blipFill>
                  <pic:spPr bwMode="auto">
                    <a:xfrm>
                      <a:off x="0" y="0"/>
                      <a:ext cx="1984075" cy="11671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9229F">
        <w:t xml:space="preserve">By cleaning area and converting it into town, then removing all other columns except 2019, which we change to Population we are now ready to identify ‘Medium’ sized towns. As previously </w:t>
      </w:r>
      <w:r w:rsidR="00C24F47">
        <w:t>mentioned,</w:t>
      </w:r>
      <w:r w:rsidR="00F9229F">
        <w:t xml:space="preserve"> a ‘Medium’ sized town is one with between 25000 and 59999 people. After processing this </w:t>
      </w:r>
      <w:r w:rsidR="00C24F47">
        <w:t>data,</w:t>
      </w:r>
      <w:r w:rsidR="00F9229F">
        <w:t xml:space="preserve"> it now looks as figure </w:t>
      </w:r>
      <w:r>
        <w:t>3</w:t>
      </w:r>
      <w:r w:rsidR="00F9229F">
        <w:t>.</w:t>
      </w:r>
    </w:p>
    <w:p w14:paraId="29775726" w14:textId="40EB25FF" w:rsidR="00F9229F" w:rsidRDefault="00F9229F" w:rsidP="00F9229F"/>
    <w:p w14:paraId="4005CC91" w14:textId="47F7C51F" w:rsidR="00F9229F" w:rsidRDefault="00F9229F" w:rsidP="00F9229F"/>
    <w:p w14:paraId="07520085" w14:textId="6FEAA204" w:rsidR="009073D4" w:rsidRDefault="009073D4" w:rsidP="00F9229F"/>
    <w:p w14:paraId="17565A08" w14:textId="66C8B201" w:rsidR="009073D4" w:rsidRDefault="009073D4" w:rsidP="00F9229F"/>
    <w:p w14:paraId="3C61CD0B" w14:textId="2181EE04" w:rsidR="009073D4" w:rsidRDefault="009073D4" w:rsidP="00F9229F">
      <w:r>
        <w:t>The next step is to add the longitude and latitude of each location by Town Name. This is a lengthy process due the</w:t>
      </w:r>
      <w:r w:rsidR="00772B1C">
        <w:t>re</w:t>
      </w:r>
      <w:r>
        <w:t xml:space="preserve"> being over 6000 rows and the time requirement for the ARCGIS API to respond to requests. </w:t>
      </w:r>
      <w:r w:rsidR="00772B1C">
        <w:t>Once finished we now have the latitude and longitude for each town/city. The data is as shown in Figure 4.</w:t>
      </w:r>
    </w:p>
    <w:p w14:paraId="28728974" w14:textId="06CBDD2F" w:rsidR="00772B1C" w:rsidRDefault="00772B1C" w:rsidP="00F9229F"/>
    <w:p w14:paraId="151EB50E" w14:textId="77777777" w:rsidR="00C24F47" w:rsidRDefault="00C24F47" w:rsidP="00E32BBB">
      <w:pPr>
        <w:jc w:val="center"/>
      </w:pPr>
    </w:p>
    <w:p w14:paraId="6FCF24BB" w14:textId="77777777" w:rsidR="00C24F47" w:rsidRDefault="00C24F47" w:rsidP="00E32BBB">
      <w:pPr>
        <w:jc w:val="center"/>
      </w:pPr>
    </w:p>
    <w:p w14:paraId="1E601894" w14:textId="77777777" w:rsidR="00C24F47" w:rsidRDefault="00C24F47" w:rsidP="00E32BBB">
      <w:pPr>
        <w:jc w:val="center"/>
      </w:pPr>
    </w:p>
    <w:p w14:paraId="7A220D6E" w14:textId="78C0FABD" w:rsidR="00772B1C" w:rsidRDefault="00E32BBB" w:rsidP="00E32BBB">
      <w:pPr>
        <w:jc w:val="center"/>
      </w:pPr>
      <w:r>
        <w:rPr>
          <w:noProof/>
        </w:rPr>
        <w:drawing>
          <wp:inline distT="0" distB="0" distL="0" distR="0" wp14:anchorId="2DF87983" wp14:editId="15CBB220">
            <wp:extent cx="3191774" cy="1249362"/>
            <wp:effectExtent l="0" t="0" r="889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4790" t="65118" r="73715" b="19348"/>
                    <a:stretch/>
                  </pic:blipFill>
                  <pic:spPr bwMode="auto">
                    <a:xfrm>
                      <a:off x="0" y="0"/>
                      <a:ext cx="3257143" cy="1274949"/>
                    </a:xfrm>
                    <a:prstGeom prst="rect">
                      <a:avLst/>
                    </a:prstGeom>
                    <a:ln>
                      <a:noFill/>
                    </a:ln>
                    <a:extLst>
                      <a:ext uri="{53640926-AAD7-44D8-BBD7-CCE9431645EC}">
                        <a14:shadowObscured xmlns:a14="http://schemas.microsoft.com/office/drawing/2010/main"/>
                      </a:ext>
                    </a:extLst>
                  </pic:spPr>
                </pic:pic>
              </a:graphicData>
            </a:graphic>
          </wp:inline>
        </w:drawing>
      </w:r>
    </w:p>
    <w:p w14:paraId="0F69CABC" w14:textId="02B734A3" w:rsidR="00772B1C" w:rsidRDefault="00772B1C" w:rsidP="00E32BBB">
      <w:pPr>
        <w:jc w:val="center"/>
      </w:pPr>
      <w:r>
        <w:rPr>
          <w:i/>
          <w:iCs/>
        </w:rPr>
        <w:t>Figure 4: Classified towns by population, name, location</w:t>
      </w:r>
    </w:p>
    <w:p w14:paraId="6020B18E" w14:textId="61488E31" w:rsidR="00772B1C" w:rsidRDefault="00772B1C" w:rsidP="00F9229F"/>
    <w:p w14:paraId="3783E670" w14:textId="14FDA2D0" w:rsidR="00772B1C" w:rsidRDefault="00772B1C" w:rsidP="00F9229F">
      <w:r>
        <w:t xml:space="preserve">The final stage is to carry out a search of the locations to find the </w:t>
      </w:r>
      <w:r w:rsidR="00C24F47">
        <w:t>number</w:t>
      </w:r>
      <w:r>
        <w:t xml:space="preserve"> of supermarkets within them. The foursquare API allows us to specify what we’re looking for, where we’re looking for it and what radius to search in. The category is passed in as the code for supermarkets and the location as the latitude and longitudes gathered in the previous step. For radius I decided upon 7</w:t>
      </w:r>
      <w:r w:rsidR="00E32BBB">
        <w:t>.</w:t>
      </w:r>
      <w:r>
        <w:t>5Km</w:t>
      </w:r>
      <w:r w:rsidR="00732537">
        <w:t xml:space="preserve">, in an article about shopping by </w:t>
      </w:r>
      <w:r w:rsidR="00E32BBB">
        <w:t>Dealer Support it states that a foursquare report says shoppers are willing to travel 9.4 miles during the majority of the year.</w:t>
      </w:r>
      <w:r w:rsidR="00CC6E99">
        <w:rPr>
          <w:rStyle w:val="EndnoteReference"/>
        </w:rPr>
        <w:endnoteReference w:id="6"/>
      </w:r>
      <w:r w:rsidR="00CC6E99">
        <w:t xml:space="preserve"> </w:t>
      </w:r>
      <w:r w:rsidR="00E32BBB">
        <w:t xml:space="preserve">7.5Km is half this distance, allowing for a </w:t>
      </w:r>
      <w:r w:rsidR="00C24F47">
        <w:t>9.4-mile</w:t>
      </w:r>
      <w:r w:rsidR="00E32BBB">
        <w:t xml:space="preserve"> diameter.</w:t>
      </w:r>
      <w:r w:rsidR="002161DA">
        <w:t xml:space="preserve"> Once added data collection is completed.</w:t>
      </w:r>
    </w:p>
    <w:p w14:paraId="574A9399" w14:textId="28C240D0" w:rsidR="002161DA" w:rsidRDefault="002161DA" w:rsidP="00F9229F"/>
    <w:p w14:paraId="0F978A6C" w14:textId="151083E7" w:rsidR="002161DA" w:rsidRDefault="002161DA" w:rsidP="002161DA">
      <w:pPr>
        <w:pStyle w:val="Heading2"/>
      </w:pPr>
      <w:bookmarkStart w:id="7" w:name="_Toc55576935"/>
      <w:r>
        <w:t>Exploratory Data Analysis</w:t>
      </w:r>
      <w:bookmarkEnd w:id="7"/>
    </w:p>
    <w:p w14:paraId="573F9A79" w14:textId="6E663B3F" w:rsidR="002161DA" w:rsidRDefault="002161DA" w:rsidP="002161DA"/>
    <w:p w14:paraId="6A47DD2B" w14:textId="6E9E2FA6" w:rsidR="002161DA" w:rsidRDefault="002161DA" w:rsidP="002161DA">
      <w:r>
        <w:t xml:space="preserve">Now we have a dataset containing the following information: Town Name, Population, Size Category, Latitude, Longitude and </w:t>
      </w:r>
      <w:r w:rsidR="00C24F47">
        <w:t>Supermarkets</w:t>
      </w:r>
      <w:r>
        <w:t xml:space="preserve">. The idea is to plot </w:t>
      </w:r>
      <w:r w:rsidR="00C24F47">
        <w:t>Supermarkets</w:t>
      </w:r>
      <w:r>
        <w:t xml:space="preserve"> against population and as they are towns within the same size category the hope is that they show strong correlation. As seen in Figure 5 this is not the case.</w:t>
      </w:r>
    </w:p>
    <w:p w14:paraId="3A324FC0" w14:textId="450FB878" w:rsidR="002161DA" w:rsidRDefault="002161DA" w:rsidP="002161DA"/>
    <w:p w14:paraId="6A5C62CE" w14:textId="6C0D7E83" w:rsidR="002161DA" w:rsidRPr="002161DA" w:rsidRDefault="002161DA" w:rsidP="002161DA"/>
    <w:p w14:paraId="21A4864B" w14:textId="576033D2" w:rsidR="002161DA" w:rsidRDefault="002161DA" w:rsidP="00F9229F"/>
    <w:p w14:paraId="4878723A" w14:textId="0691F8B0" w:rsidR="002161DA" w:rsidRDefault="00264F8B" w:rsidP="00F9229F">
      <w:r>
        <w:rPr>
          <w:noProof/>
        </w:rPr>
        <w:drawing>
          <wp:anchor distT="0" distB="0" distL="114300" distR="114300" simplePos="0" relativeHeight="251659776" behindDoc="1" locked="0" layoutInCell="1" allowOverlap="1" wp14:anchorId="09041929" wp14:editId="47923239">
            <wp:simplePos x="0" y="0"/>
            <wp:positionH relativeFrom="column">
              <wp:posOffset>2399030</wp:posOffset>
            </wp:positionH>
            <wp:positionV relativeFrom="paragraph">
              <wp:posOffset>189230</wp:posOffset>
            </wp:positionV>
            <wp:extent cx="3232150" cy="2811145"/>
            <wp:effectExtent l="0" t="0" r="6350" b="8255"/>
            <wp:wrapTight wrapText="bothSides">
              <wp:wrapPolygon edited="0">
                <wp:start x="0" y="0"/>
                <wp:lineTo x="0" y="21517"/>
                <wp:lineTo x="21515" y="21517"/>
                <wp:lineTo x="21515"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l="3693" t="47272" r="78338" b="24160"/>
                    <a:stretch/>
                  </pic:blipFill>
                  <pic:spPr bwMode="auto">
                    <a:xfrm>
                      <a:off x="0" y="0"/>
                      <a:ext cx="3232150" cy="28111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B172CEC" w14:textId="2992FA1D" w:rsidR="00E32BBB" w:rsidRDefault="002161DA" w:rsidP="00F9229F">
      <w:pPr>
        <w:rPr>
          <w:i/>
          <w:iCs/>
        </w:rPr>
      </w:pPr>
      <w:r>
        <w:rPr>
          <w:i/>
          <w:iCs/>
        </w:rPr>
        <w:t xml:space="preserve">Right: Figure 5: Top: Population vs </w:t>
      </w:r>
      <w:r w:rsidR="00C24F47">
        <w:rPr>
          <w:i/>
          <w:iCs/>
        </w:rPr>
        <w:t>Supermarkets</w:t>
      </w:r>
      <w:r>
        <w:rPr>
          <w:i/>
          <w:iCs/>
        </w:rPr>
        <w:t xml:space="preserve"> for medium sized towns</w:t>
      </w:r>
    </w:p>
    <w:p w14:paraId="1CAC4160" w14:textId="2A9B44CB" w:rsidR="002161DA" w:rsidRDefault="002161DA" w:rsidP="00F9229F">
      <w:pPr>
        <w:rPr>
          <w:i/>
          <w:iCs/>
        </w:rPr>
      </w:pPr>
      <w:r>
        <w:rPr>
          <w:i/>
          <w:iCs/>
        </w:rPr>
        <w:t>Bottom: Correlation between Population and</w:t>
      </w:r>
      <w:r w:rsidR="00C24F47">
        <w:rPr>
          <w:i/>
          <w:iCs/>
        </w:rPr>
        <w:t xml:space="preserve"> Supermarkets</w:t>
      </w:r>
    </w:p>
    <w:p w14:paraId="2A891B9C" w14:textId="1AB5DD78" w:rsidR="002161DA" w:rsidRDefault="002161DA" w:rsidP="00F9229F">
      <w:pPr>
        <w:rPr>
          <w:i/>
          <w:iCs/>
        </w:rPr>
      </w:pPr>
    </w:p>
    <w:p w14:paraId="4DFDFB11" w14:textId="77777777" w:rsidR="002161DA" w:rsidRDefault="002161DA">
      <w:pPr>
        <w:rPr>
          <w:i/>
          <w:iCs/>
        </w:rPr>
      </w:pPr>
      <w:r>
        <w:rPr>
          <w:i/>
          <w:iCs/>
        </w:rPr>
        <w:br w:type="page"/>
      </w:r>
    </w:p>
    <w:p w14:paraId="5752B132" w14:textId="77777777" w:rsidR="00C24F47" w:rsidRDefault="00C24F47" w:rsidP="00F9229F"/>
    <w:p w14:paraId="1BEAD338" w14:textId="679B993D" w:rsidR="002161DA" w:rsidRDefault="002161DA" w:rsidP="00F9229F">
      <w:r>
        <w:rPr>
          <w:noProof/>
        </w:rPr>
        <w:drawing>
          <wp:anchor distT="0" distB="0" distL="114300" distR="114300" simplePos="0" relativeHeight="251678720" behindDoc="1" locked="0" layoutInCell="1" allowOverlap="1" wp14:anchorId="34C4AA11" wp14:editId="5094DCC3">
            <wp:simplePos x="0" y="0"/>
            <wp:positionH relativeFrom="margin">
              <wp:align>right</wp:align>
            </wp:positionH>
            <wp:positionV relativeFrom="paragraph">
              <wp:posOffset>943610</wp:posOffset>
            </wp:positionV>
            <wp:extent cx="5946775" cy="3409950"/>
            <wp:effectExtent l="0" t="0" r="0" b="0"/>
            <wp:wrapTight wrapText="bothSides">
              <wp:wrapPolygon edited="0">
                <wp:start x="0" y="0"/>
                <wp:lineTo x="0" y="21479"/>
                <wp:lineTo x="21519" y="21479"/>
                <wp:lineTo x="21519"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cstate="print">
                      <a:extLst>
                        <a:ext uri="{28A0092B-C50C-407E-A947-70E740481C1C}">
                          <a14:useLocalDpi xmlns:a14="http://schemas.microsoft.com/office/drawing/2010/main" val="0"/>
                        </a:ext>
                      </a:extLst>
                    </a:blip>
                    <a:srcRect l="5909" t="38032" r="37846" b="3000"/>
                    <a:stretch/>
                  </pic:blipFill>
                  <pic:spPr bwMode="auto">
                    <a:xfrm>
                      <a:off x="0" y="0"/>
                      <a:ext cx="5946775" cy="34099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As we can see there is only 4.6% correlation between Population and </w:t>
      </w:r>
      <w:r w:rsidR="00C24F47">
        <w:t>Supermarkets</w:t>
      </w:r>
      <w:r>
        <w:t>, and the scatter graph is very sparse accordingly. To see why this is happening I plotted the Towns with a circle marker within folium to see if there was any immediate reason for this. Figure 6 shows the results.</w:t>
      </w:r>
    </w:p>
    <w:p w14:paraId="3A18A6CB" w14:textId="578D6896" w:rsidR="002161DA" w:rsidRPr="002161DA" w:rsidRDefault="002161DA" w:rsidP="00F9229F">
      <w:pPr>
        <w:rPr>
          <w:i/>
          <w:iCs/>
        </w:rPr>
      </w:pPr>
    </w:p>
    <w:p w14:paraId="653425F7" w14:textId="2B0669A7" w:rsidR="00E32BBB" w:rsidRDefault="002161DA" w:rsidP="00F9229F">
      <w:pPr>
        <w:rPr>
          <w:i/>
          <w:iCs/>
        </w:rPr>
      </w:pPr>
      <w:r>
        <w:rPr>
          <w:i/>
          <w:iCs/>
        </w:rPr>
        <w:t xml:space="preserve">Figure 6: Folium map showing all </w:t>
      </w:r>
      <w:r w:rsidR="00C0220B">
        <w:rPr>
          <w:i/>
          <w:iCs/>
        </w:rPr>
        <w:t>towns classified as ‘Medium Sized’ with their venue search radius as a circle marker.</w:t>
      </w:r>
    </w:p>
    <w:p w14:paraId="300FEFEE" w14:textId="6E744324" w:rsidR="00C0220B" w:rsidRDefault="00C0220B" w:rsidP="00F9229F">
      <w:pPr>
        <w:rPr>
          <w:i/>
          <w:iCs/>
        </w:rPr>
      </w:pPr>
    </w:p>
    <w:p w14:paraId="7D40B96E" w14:textId="484E8EF0" w:rsidR="00C0220B" w:rsidRDefault="00C0220B" w:rsidP="00F9229F">
      <w:r>
        <w:t xml:space="preserve">As we can see some of these towns are within several different search areas, which is skewing the results for these towns, while others are completely isolated. This is causing some towns to have much higher results than others for </w:t>
      </w:r>
      <w:r w:rsidR="00C24F47">
        <w:t>Supermarkets</w:t>
      </w:r>
      <w:r>
        <w:t xml:space="preserve">. To combat </w:t>
      </w:r>
      <w:r w:rsidR="00C24F47">
        <w:t>this,</w:t>
      </w:r>
      <w:r>
        <w:t xml:space="preserve"> I checked all towns against the master towns list from the ONS and added an additional column to our dataset to account for populations of towns within a </w:t>
      </w:r>
      <w:r w:rsidR="009436B9">
        <w:t>7.5, 10, 12 and 15Km</w:t>
      </w:r>
      <w:r>
        <w:t xml:space="preserve"> distance. </w:t>
      </w:r>
      <w:r w:rsidR="009436B9">
        <w:t>Then I checked the correlation and plotted the data on a scatter graph.</w:t>
      </w:r>
      <w:r w:rsidR="00872A67" w:rsidRPr="00872A67">
        <w:t xml:space="preserve"> </w:t>
      </w:r>
      <w:r w:rsidR="00872A67">
        <w:t>The results are shown at Figure 7.</w:t>
      </w:r>
    </w:p>
    <w:p w14:paraId="2464D315" w14:textId="3702E609" w:rsidR="00872A67" w:rsidRDefault="00872A67" w:rsidP="00F9229F"/>
    <w:p w14:paraId="053FA683" w14:textId="77777777" w:rsidR="00872A67" w:rsidRDefault="00872A67">
      <w:r>
        <w:br w:type="page"/>
      </w:r>
    </w:p>
    <w:p w14:paraId="4EA55035" w14:textId="28C3544A" w:rsidR="00872A67" w:rsidRDefault="00872A67" w:rsidP="00F9229F"/>
    <w:p w14:paraId="688561D6" w14:textId="77777777" w:rsidR="00C24F47" w:rsidRDefault="00C24F47" w:rsidP="00F9229F"/>
    <w:p w14:paraId="45026769" w14:textId="6EAC47CD" w:rsidR="00872A67" w:rsidRDefault="00264F8B" w:rsidP="00264F8B">
      <w:pPr>
        <w:jc w:val="center"/>
        <w:rPr>
          <w:i/>
          <w:iCs/>
        </w:rPr>
      </w:pPr>
      <w:r>
        <w:rPr>
          <w:i/>
          <w:iCs/>
          <w:noProof/>
        </w:rPr>
        <w:drawing>
          <wp:inline distT="0" distB="0" distL="0" distR="0" wp14:anchorId="0BA5A7FF" wp14:editId="270F7E94">
            <wp:extent cx="2794406" cy="1917816"/>
            <wp:effectExtent l="0" t="0" r="635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798950" cy="1920934"/>
                    </a:xfrm>
                    <a:prstGeom prst="rect">
                      <a:avLst/>
                    </a:prstGeom>
                    <a:noFill/>
                    <a:ln>
                      <a:noFill/>
                    </a:ln>
                  </pic:spPr>
                </pic:pic>
              </a:graphicData>
            </a:graphic>
          </wp:inline>
        </w:drawing>
      </w:r>
    </w:p>
    <w:p w14:paraId="0304D9AD" w14:textId="0AFBCD54" w:rsidR="00872A67" w:rsidRDefault="00437FA7" w:rsidP="00437FA7">
      <w:pPr>
        <w:jc w:val="center"/>
        <w:rPr>
          <w:i/>
          <w:iCs/>
        </w:rPr>
      </w:pPr>
      <w:r>
        <w:rPr>
          <w:noProof/>
        </w:rPr>
        <w:drawing>
          <wp:inline distT="0" distB="0" distL="0" distR="0" wp14:anchorId="7900C456" wp14:editId="4CC68367">
            <wp:extent cx="5956107" cy="512064"/>
            <wp:effectExtent l="0" t="0" r="6985"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3939" t="63237" r="68849" b="32485"/>
                    <a:stretch/>
                  </pic:blipFill>
                  <pic:spPr bwMode="auto">
                    <a:xfrm>
                      <a:off x="0" y="0"/>
                      <a:ext cx="6031017" cy="518504"/>
                    </a:xfrm>
                    <a:prstGeom prst="rect">
                      <a:avLst/>
                    </a:prstGeom>
                    <a:ln>
                      <a:noFill/>
                    </a:ln>
                    <a:extLst>
                      <a:ext uri="{53640926-AAD7-44D8-BBD7-CCE9431645EC}">
                        <a14:shadowObscured xmlns:a14="http://schemas.microsoft.com/office/drawing/2010/main"/>
                      </a:ext>
                    </a:extLst>
                  </pic:spPr>
                </pic:pic>
              </a:graphicData>
            </a:graphic>
          </wp:inline>
        </w:drawing>
      </w:r>
    </w:p>
    <w:p w14:paraId="448B862C" w14:textId="74A06E2E" w:rsidR="00872A67" w:rsidRDefault="00872A67" w:rsidP="00F9229F">
      <w:pPr>
        <w:rPr>
          <w:i/>
          <w:iCs/>
        </w:rPr>
      </w:pPr>
    </w:p>
    <w:p w14:paraId="3B7A8C27" w14:textId="07082B36" w:rsidR="00C0220B" w:rsidRDefault="00872A67" w:rsidP="00F9229F">
      <w:pPr>
        <w:rPr>
          <w:i/>
          <w:iCs/>
        </w:rPr>
      </w:pPr>
      <w:r>
        <w:rPr>
          <w:i/>
          <w:iCs/>
        </w:rPr>
        <w:t xml:space="preserve">Figure 7: Top: Scatter graph showing </w:t>
      </w:r>
      <w:r w:rsidR="00C24F47">
        <w:rPr>
          <w:i/>
          <w:iCs/>
        </w:rPr>
        <w:t>supermarkets</w:t>
      </w:r>
      <w:r>
        <w:rPr>
          <w:i/>
          <w:iCs/>
        </w:rPr>
        <w:t xml:space="preserve"> vs population within 12.5km. Bottom: Correlation between </w:t>
      </w:r>
      <w:r w:rsidR="00C24F47">
        <w:rPr>
          <w:i/>
          <w:iCs/>
        </w:rPr>
        <w:t>Supermarkets</w:t>
      </w:r>
      <w:r>
        <w:rPr>
          <w:i/>
          <w:iCs/>
        </w:rPr>
        <w:t xml:space="preserve"> and Population, Population within 7.5Km, 10Km. 12.5Km and 15Km</w:t>
      </w:r>
    </w:p>
    <w:p w14:paraId="609863D7" w14:textId="513B2544" w:rsidR="00872A67" w:rsidRDefault="00872A67" w:rsidP="00F9229F">
      <w:pPr>
        <w:rPr>
          <w:i/>
          <w:iCs/>
        </w:rPr>
      </w:pPr>
    </w:p>
    <w:p w14:paraId="7AC385B9" w14:textId="112E6536" w:rsidR="00872A67" w:rsidRDefault="00872A67" w:rsidP="00F9229F">
      <w:r>
        <w:t xml:space="preserve">There is a marked increase in correlation when taking into account the amount of people living in nearby towns. This peaks at 85% between 10 and 12.5Km. I will </w:t>
      </w:r>
      <w:r w:rsidR="00F0660F">
        <w:t xml:space="preserve">now add a line of best fit using linear regression. This will allow us to see what towns are above or below the average amount of </w:t>
      </w:r>
    </w:p>
    <w:p w14:paraId="7B3A9983" w14:textId="77777777" w:rsidR="00872A67" w:rsidRDefault="00872A67" w:rsidP="00F9229F"/>
    <w:p w14:paraId="65118CB3" w14:textId="36F51EB4" w:rsidR="00872A67" w:rsidRDefault="00F01821" w:rsidP="00872A67">
      <w:pPr>
        <w:pStyle w:val="Heading2"/>
      </w:pPr>
      <w:bookmarkStart w:id="8" w:name="_Toc55576936"/>
      <w:r>
        <w:t>Linear Regression</w:t>
      </w:r>
      <w:bookmarkEnd w:id="8"/>
    </w:p>
    <w:p w14:paraId="74A79E54" w14:textId="5D71EC88" w:rsidR="00F01821" w:rsidRDefault="00F01821" w:rsidP="00F01821"/>
    <w:p w14:paraId="768C0C86" w14:textId="2ECE281C" w:rsidR="00F01821" w:rsidRDefault="00AE60D8" w:rsidP="00F01821">
      <w:r>
        <w:t>By splitting the dataset into 75% for training and 25% for testing we are able to assess the different population ranges and find what gives us the best overall result. Passing all 4 ranges in and then recording the R2 Score, Mean Absolute Error and Mean Squared Error. The results are at Figure 8.</w:t>
      </w:r>
    </w:p>
    <w:p w14:paraId="35E57B83" w14:textId="3FC01E8E" w:rsidR="00AE60D8" w:rsidRDefault="00AE60D8" w:rsidP="00F01821"/>
    <w:p w14:paraId="38C38B8C" w14:textId="0EC41D39" w:rsidR="00872A67" w:rsidRDefault="00AE60D8" w:rsidP="00872A67">
      <w:pPr>
        <w:rPr>
          <w:i/>
          <w:iCs/>
        </w:rPr>
      </w:pPr>
      <w:r>
        <w:rPr>
          <w:noProof/>
        </w:rPr>
        <w:drawing>
          <wp:inline distT="0" distB="0" distL="0" distR="0" wp14:anchorId="5B3C65A8" wp14:editId="413F4D84">
            <wp:extent cx="5762301" cy="187269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8373" t="61033" r="52236" b="27319"/>
                    <a:stretch/>
                  </pic:blipFill>
                  <pic:spPr bwMode="auto">
                    <a:xfrm>
                      <a:off x="0" y="0"/>
                      <a:ext cx="5807656" cy="1887431"/>
                    </a:xfrm>
                    <a:prstGeom prst="rect">
                      <a:avLst/>
                    </a:prstGeom>
                    <a:ln>
                      <a:noFill/>
                    </a:ln>
                    <a:extLst>
                      <a:ext uri="{53640926-AAD7-44D8-BBD7-CCE9431645EC}">
                        <a14:shadowObscured xmlns:a14="http://schemas.microsoft.com/office/drawing/2010/main"/>
                      </a:ext>
                    </a:extLst>
                  </pic:spPr>
                </pic:pic>
              </a:graphicData>
            </a:graphic>
          </wp:inline>
        </w:drawing>
      </w:r>
      <w:r>
        <w:rPr>
          <w:i/>
          <w:iCs/>
        </w:rPr>
        <w:t>Figure 8: Results of creating linear regression models using the different population ranges.</w:t>
      </w:r>
    </w:p>
    <w:p w14:paraId="14A1C949" w14:textId="1DB3A421" w:rsidR="00AE60D8" w:rsidRDefault="00AE60D8" w:rsidP="00872A67">
      <w:pPr>
        <w:rPr>
          <w:i/>
          <w:iCs/>
        </w:rPr>
      </w:pPr>
    </w:p>
    <w:p w14:paraId="0FAC38B8" w14:textId="5B5D6E7E" w:rsidR="00AE60D8" w:rsidRDefault="00AE60D8" w:rsidP="00872A67">
      <w:r>
        <w:t xml:space="preserve">Previously at figure 7 we saw there was not much correlation difference between the ranges 10 and 12.5km. By looking at the scores in figure 8 we can see the 12.5km range </w:t>
      </w:r>
      <w:r>
        <w:lastRenderedPageBreak/>
        <w:t>out performs the other ranges, including 10km. 12.5km has the highest R2 Score and lowest Absolute Error and MSE.</w:t>
      </w:r>
    </w:p>
    <w:p w14:paraId="2A64B8F5" w14:textId="75185908" w:rsidR="00AE60D8" w:rsidRDefault="00AE60D8" w:rsidP="00872A67"/>
    <w:p w14:paraId="29439778" w14:textId="34473EE2" w:rsidR="00AE60D8" w:rsidRDefault="00AE60D8" w:rsidP="00AE60D8">
      <w:r>
        <w:t xml:space="preserve">By taking the coefficient and intercept of the model we can create a formula to apply to our towns with population ranges dataset in order to estimate a </w:t>
      </w:r>
      <w:r w:rsidR="00C24F47">
        <w:t>Supermarket</w:t>
      </w:r>
      <w:r>
        <w:t xml:space="preserve"> requirement. The coefficient is </w:t>
      </w:r>
      <w:r w:rsidRPr="00AE60D8">
        <w:rPr>
          <w:rFonts w:ascii="Courier New" w:eastAsia="Times New Roman" w:hAnsi="Courier New" w:cs="Courier New"/>
          <w:color w:val="212121"/>
          <w:sz w:val="21"/>
          <w:szCs w:val="21"/>
          <w:shd w:val="clear" w:color="auto" w:fill="FFFFFF"/>
          <w:lang w:val="en-GB" w:eastAsia="en-GB"/>
        </w:rPr>
        <w:t>2.32975127e-05</w:t>
      </w:r>
      <w:r>
        <w:rPr>
          <w:rFonts w:ascii="Courier New" w:eastAsia="Times New Roman" w:hAnsi="Courier New" w:cs="Courier New"/>
          <w:color w:val="212121"/>
          <w:sz w:val="21"/>
          <w:szCs w:val="21"/>
          <w:shd w:val="clear" w:color="auto" w:fill="FFFFFF"/>
          <w:lang w:val="en-GB" w:eastAsia="en-GB"/>
        </w:rPr>
        <w:t xml:space="preserve"> </w:t>
      </w:r>
      <w:r>
        <w:t xml:space="preserve">and the intercept is </w:t>
      </w:r>
      <w:r w:rsidRPr="00AE60D8">
        <w:rPr>
          <w:rFonts w:ascii="Courier New" w:eastAsia="Times New Roman" w:hAnsi="Courier New" w:cs="Courier New"/>
          <w:color w:val="212121"/>
          <w:sz w:val="21"/>
          <w:szCs w:val="21"/>
          <w:shd w:val="clear" w:color="auto" w:fill="FFFFFF"/>
          <w:lang w:val="en-GB" w:eastAsia="en-GB"/>
        </w:rPr>
        <w:t>4.16254011</w:t>
      </w:r>
      <w:r>
        <w:t>. The formula we will apply is at figure 9.</w:t>
      </w:r>
    </w:p>
    <w:p w14:paraId="377F5273" w14:textId="77777777" w:rsidR="00BF6555" w:rsidRPr="00AE60D8" w:rsidRDefault="00BF6555" w:rsidP="00AE60D8">
      <w:pPr>
        <w:rPr>
          <w:rFonts w:ascii="Courier New" w:eastAsia="Times New Roman" w:hAnsi="Courier New" w:cs="Courier New"/>
          <w:color w:val="212121"/>
          <w:sz w:val="21"/>
          <w:szCs w:val="21"/>
          <w:shd w:val="clear" w:color="auto" w:fill="FFFFFF"/>
          <w:lang w:val="en-GB" w:eastAsia="en-GB"/>
        </w:rPr>
      </w:pPr>
    </w:p>
    <w:p w14:paraId="211EFF8B" w14:textId="75DEF708" w:rsidR="00872A67" w:rsidRPr="00BF6555" w:rsidRDefault="00BF6555" w:rsidP="00872A67">
      <w:pPr>
        <w:rPr>
          <w:rFonts w:ascii="Courier New" w:eastAsia="Times New Roman" w:hAnsi="Courier New" w:cs="Courier New"/>
        </w:rPr>
      </w:pPr>
      <m:oMathPara>
        <m:oMath>
          <m:r>
            <w:rPr>
              <w:rFonts w:ascii="Cambria Math" w:hAnsi="Cambria Math"/>
            </w:rPr>
            <m:t>y= α+ βx</m:t>
          </m:r>
        </m:oMath>
      </m:oMathPara>
    </w:p>
    <w:p w14:paraId="05B7E532" w14:textId="208F4B57" w:rsidR="00BF6555" w:rsidRDefault="00C24F47" w:rsidP="00872A67">
      <w:pPr>
        <w:rPr>
          <w:rFonts w:ascii="Courier New" w:eastAsia="Times New Roman" w:hAnsi="Courier New" w:cs="Courier New"/>
        </w:rPr>
      </w:pPr>
      <w:r>
        <w:rPr>
          <w:rFonts w:ascii="Courier New" w:eastAsia="Times New Roman" w:hAnsi="Courier New" w:cs="Courier New"/>
        </w:rPr>
        <w:t>Supermarkets</w:t>
      </w:r>
      <w:r w:rsidR="00BF6555">
        <w:rPr>
          <w:rFonts w:ascii="Courier New" w:eastAsia="Times New Roman" w:hAnsi="Courier New" w:cs="Courier New"/>
        </w:rPr>
        <w:t xml:space="preserve"> = intercept + coefficient * Population within 12.5km</w:t>
      </w:r>
    </w:p>
    <w:p w14:paraId="6DB99432" w14:textId="03773CFA" w:rsidR="00BF6555" w:rsidRDefault="00BF6555" w:rsidP="00872A67">
      <w:pPr>
        <w:rPr>
          <w:rFonts w:ascii="Courier New" w:eastAsia="Times New Roman" w:hAnsi="Courier New" w:cs="Courier New"/>
        </w:rPr>
      </w:pPr>
    </w:p>
    <w:p w14:paraId="106AEB36" w14:textId="52312AE7" w:rsidR="00BF6555" w:rsidRDefault="00BF6555" w:rsidP="00872A67">
      <w:pPr>
        <w:rPr>
          <w:rFonts w:eastAsia="Times New Roman" w:cs="Courier New"/>
          <w:i/>
          <w:iCs/>
        </w:rPr>
      </w:pPr>
      <w:r w:rsidRPr="00BF6555">
        <w:rPr>
          <w:rFonts w:eastAsia="Times New Roman" w:cs="Courier New"/>
          <w:i/>
          <w:iCs/>
        </w:rPr>
        <w:t xml:space="preserve">Figure 9: Formula for </w:t>
      </w:r>
      <w:r>
        <w:rPr>
          <w:rFonts w:eastAsia="Times New Roman" w:cs="Courier New"/>
          <w:i/>
          <w:iCs/>
        </w:rPr>
        <w:t xml:space="preserve">estimating the </w:t>
      </w:r>
      <w:r w:rsidR="00C24F47">
        <w:rPr>
          <w:rFonts w:eastAsia="Times New Roman" w:cs="Courier New"/>
          <w:i/>
          <w:iCs/>
        </w:rPr>
        <w:t>Supermarket</w:t>
      </w:r>
      <w:r>
        <w:rPr>
          <w:rFonts w:eastAsia="Times New Roman" w:cs="Courier New"/>
          <w:i/>
          <w:iCs/>
        </w:rPr>
        <w:t xml:space="preserve"> requirement.</w:t>
      </w:r>
    </w:p>
    <w:p w14:paraId="2D275CC5" w14:textId="5A1EBB72" w:rsidR="00BF6555" w:rsidRDefault="00BF6555" w:rsidP="00872A67">
      <w:pPr>
        <w:rPr>
          <w:rFonts w:eastAsia="Times New Roman" w:cs="Courier New"/>
          <w:i/>
          <w:iCs/>
        </w:rPr>
      </w:pPr>
    </w:p>
    <w:p w14:paraId="3A1C61ED" w14:textId="77777777" w:rsidR="004F7101" w:rsidRDefault="004F7101">
      <w:pPr>
        <w:rPr>
          <w:rFonts w:asciiTheme="majorHAnsi" w:hAnsiTheme="majorHAnsi"/>
          <w:b/>
          <w:sz w:val="80"/>
          <w:szCs w:val="80"/>
        </w:rPr>
      </w:pPr>
      <w:bookmarkStart w:id="9" w:name="_Toc55576937"/>
      <w:r>
        <w:br w:type="page"/>
      </w:r>
    </w:p>
    <w:p w14:paraId="62FB7093" w14:textId="7E69C0F5" w:rsidR="00EB7C89" w:rsidRPr="00EB7C89" w:rsidRDefault="00EB7C89" w:rsidP="00EB7C89">
      <w:pPr>
        <w:pStyle w:val="Heading1"/>
      </w:pPr>
      <w:r>
        <w:lastRenderedPageBreak/>
        <w:t>Results</w:t>
      </w:r>
      <w:bookmarkEnd w:id="9"/>
    </w:p>
    <w:p w14:paraId="5C7DADC6" w14:textId="5C807685" w:rsidR="00BF6555" w:rsidRDefault="00BF6555" w:rsidP="00BF6555"/>
    <w:p w14:paraId="474FB43E" w14:textId="71D78343" w:rsidR="00BF6555" w:rsidRDefault="002C0628" w:rsidP="00BF6555">
      <w:r>
        <w:t xml:space="preserve">By applying the formula at figure 9 to our dataset and subtracting the resultant value from the current </w:t>
      </w:r>
      <w:r w:rsidR="00C24F47">
        <w:t>number</w:t>
      </w:r>
      <w:r>
        <w:t xml:space="preserve"> of </w:t>
      </w:r>
      <w:r w:rsidR="00C24F47">
        <w:t>Supermarkets</w:t>
      </w:r>
      <w:r>
        <w:t xml:space="preserve"> within each town we get a requirement value that is positive when more stores are estimated and negative when there are less stores required.</w:t>
      </w:r>
    </w:p>
    <w:p w14:paraId="27ABAE46" w14:textId="246E3BAB" w:rsidR="002C0628" w:rsidRDefault="002C0628" w:rsidP="00BF6555"/>
    <w:p w14:paraId="33F3E178" w14:textId="2E8EC203" w:rsidR="002C0628" w:rsidRDefault="002C0628" w:rsidP="00BF6555">
      <w:r>
        <w:t>Once plotted we get the results at figure 10.</w:t>
      </w:r>
    </w:p>
    <w:p w14:paraId="1C67D3A9" w14:textId="3D63BAF2" w:rsidR="002C0628" w:rsidRDefault="00264F8B" w:rsidP="002C0628">
      <w:pPr>
        <w:jc w:val="center"/>
      </w:pPr>
      <w:r>
        <w:rPr>
          <w:noProof/>
        </w:rPr>
        <w:drawing>
          <wp:inline distT="0" distB="0" distL="0" distR="0" wp14:anchorId="3607A45D" wp14:editId="28434771">
            <wp:extent cx="6156537" cy="5632704"/>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5233" t="18906" r="37354" b="18508"/>
                    <a:stretch/>
                  </pic:blipFill>
                  <pic:spPr bwMode="auto">
                    <a:xfrm>
                      <a:off x="0" y="0"/>
                      <a:ext cx="6175621" cy="5650164"/>
                    </a:xfrm>
                    <a:prstGeom prst="rect">
                      <a:avLst/>
                    </a:prstGeom>
                    <a:ln>
                      <a:noFill/>
                    </a:ln>
                    <a:extLst>
                      <a:ext uri="{53640926-AAD7-44D8-BBD7-CCE9431645EC}">
                        <a14:shadowObscured xmlns:a14="http://schemas.microsoft.com/office/drawing/2010/main"/>
                      </a:ext>
                    </a:extLst>
                  </pic:spPr>
                </pic:pic>
              </a:graphicData>
            </a:graphic>
          </wp:inline>
        </w:drawing>
      </w:r>
    </w:p>
    <w:p w14:paraId="4D4A500C" w14:textId="4FDC3B0C" w:rsidR="002C0628" w:rsidRDefault="002C0628" w:rsidP="002C0628">
      <w:pPr>
        <w:jc w:val="center"/>
        <w:rPr>
          <w:i/>
          <w:iCs/>
        </w:rPr>
      </w:pPr>
      <w:r>
        <w:rPr>
          <w:i/>
          <w:iCs/>
        </w:rPr>
        <w:t>Figure 10</w:t>
      </w:r>
      <w:r w:rsidR="0002322C">
        <w:rPr>
          <w:i/>
          <w:iCs/>
        </w:rPr>
        <w:t>: Map view showing the relative requirements based on population within 12.5km</w:t>
      </w:r>
    </w:p>
    <w:p w14:paraId="13808AAF" w14:textId="77777777" w:rsidR="00C24F47" w:rsidRDefault="00C24F47" w:rsidP="0002322C"/>
    <w:p w14:paraId="6BFFDD25" w14:textId="60074F78" w:rsidR="0074534E" w:rsidRDefault="0074534E" w:rsidP="0002322C">
      <w:r>
        <w:t>We can see that now there are circles based on the radius which we previously determined as 7.5km due to customer travelling distances. Towns with a requirement below 0 are not show in order to prevent clutter. The higher the requirement the greener the circle.</w:t>
      </w:r>
    </w:p>
    <w:p w14:paraId="204DB795" w14:textId="6088987B" w:rsidR="00EB7C89" w:rsidRDefault="00EB7C89" w:rsidP="0002322C"/>
    <w:p w14:paraId="05D885F6" w14:textId="2FF891C7" w:rsidR="00DA43A1" w:rsidRDefault="00DA43A1" w:rsidP="0002322C">
      <w:r>
        <w:rPr>
          <w:noProof/>
        </w:rPr>
        <w:drawing>
          <wp:inline distT="0" distB="0" distL="0" distR="0" wp14:anchorId="3A03AEAD" wp14:editId="05D6219F">
            <wp:extent cx="5661660" cy="33286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61660" cy="3328670"/>
                    </a:xfrm>
                    <a:prstGeom prst="rect">
                      <a:avLst/>
                    </a:prstGeom>
                    <a:noFill/>
                    <a:ln>
                      <a:noFill/>
                    </a:ln>
                  </pic:spPr>
                </pic:pic>
              </a:graphicData>
            </a:graphic>
          </wp:inline>
        </w:drawing>
      </w:r>
    </w:p>
    <w:p w14:paraId="6DFD596E" w14:textId="7EA4A4E9" w:rsidR="00DA43A1" w:rsidRDefault="00DA43A1" w:rsidP="0002322C">
      <w:pPr>
        <w:rPr>
          <w:noProof/>
        </w:rPr>
      </w:pPr>
      <w:r>
        <w:rPr>
          <w:noProof/>
        </w:rPr>
        <w:drawing>
          <wp:inline distT="0" distB="0" distL="0" distR="0" wp14:anchorId="7CADE9E4" wp14:editId="07568989">
            <wp:extent cx="5815330" cy="33286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815330" cy="3328670"/>
                    </a:xfrm>
                    <a:prstGeom prst="rect">
                      <a:avLst/>
                    </a:prstGeom>
                    <a:noFill/>
                    <a:ln>
                      <a:noFill/>
                    </a:ln>
                  </pic:spPr>
                </pic:pic>
              </a:graphicData>
            </a:graphic>
          </wp:inline>
        </w:drawing>
      </w:r>
    </w:p>
    <w:p w14:paraId="0D5776D5" w14:textId="46038350" w:rsidR="00DA43A1" w:rsidRDefault="00DA43A1" w:rsidP="00DA43A1">
      <w:pPr>
        <w:jc w:val="center"/>
        <w:rPr>
          <w:i/>
          <w:iCs/>
        </w:rPr>
      </w:pPr>
      <w:r>
        <w:rPr>
          <w:i/>
          <w:iCs/>
        </w:rPr>
        <w:t>Figure 11: Top: The ten towns with the highest requirement. Bottom: The ten towns with the lowest requirement.</w:t>
      </w:r>
    </w:p>
    <w:p w14:paraId="0FD17AA5" w14:textId="725AB29A" w:rsidR="00DA43A1" w:rsidRDefault="00DA43A1" w:rsidP="00DA43A1">
      <w:pPr>
        <w:jc w:val="center"/>
        <w:rPr>
          <w:i/>
          <w:iCs/>
        </w:rPr>
      </w:pPr>
    </w:p>
    <w:p w14:paraId="1C82B3A9" w14:textId="6D1135D5" w:rsidR="00DA43A1" w:rsidRDefault="00DA43A1" w:rsidP="00DA43A1">
      <w:r>
        <w:t xml:space="preserve">Figure 11 shows the ten towns with the highest and lowest requirements for </w:t>
      </w:r>
      <w:r w:rsidR="00C24F47">
        <w:t>Supermarkets</w:t>
      </w:r>
      <w:r>
        <w:t>.</w:t>
      </w:r>
    </w:p>
    <w:p w14:paraId="4A525DA9" w14:textId="54E00777" w:rsidR="00DA43A1" w:rsidRDefault="00DA43A1" w:rsidP="00DA43A1"/>
    <w:p w14:paraId="1C8A39D6" w14:textId="77777777" w:rsidR="00264F8B" w:rsidRDefault="00264F8B">
      <w:pPr>
        <w:rPr>
          <w:rFonts w:asciiTheme="majorHAnsi" w:hAnsiTheme="majorHAnsi"/>
          <w:b/>
          <w:sz w:val="80"/>
          <w:szCs w:val="80"/>
        </w:rPr>
      </w:pPr>
      <w:bookmarkStart w:id="10" w:name="_Toc55576938"/>
      <w:r>
        <w:br w:type="page"/>
      </w:r>
    </w:p>
    <w:p w14:paraId="318B4FBA" w14:textId="74592FC3" w:rsidR="00DA43A1" w:rsidRDefault="00DA43A1" w:rsidP="00DA43A1">
      <w:pPr>
        <w:pStyle w:val="Heading1"/>
      </w:pPr>
      <w:r>
        <w:lastRenderedPageBreak/>
        <w:t>Discussion</w:t>
      </w:r>
      <w:bookmarkEnd w:id="10"/>
    </w:p>
    <w:p w14:paraId="5644EB07" w14:textId="32813119" w:rsidR="00DA43A1" w:rsidRDefault="00DA43A1" w:rsidP="00DA43A1"/>
    <w:p w14:paraId="21455A16" w14:textId="192E2024" w:rsidR="00DA43A1" w:rsidRDefault="00DA43A1" w:rsidP="00DA43A1">
      <w:r>
        <w:t xml:space="preserve">From the analysis I have done it is possible to account for the </w:t>
      </w:r>
      <w:r w:rsidR="00C24F47">
        <w:t>number</w:t>
      </w:r>
      <w:r>
        <w:t xml:space="preserve"> of </w:t>
      </w:r>
      <w:r w:rsidR="00C24F47">
        <w:t>Supermarkets</w:t>
      </w:r>
      <w:r>
        <w:t xml:space="preserve"> required in a town based on the population within a specific radius, which includes other nearby towns.</w:t>
      </w:r>
    </w:p>
    <w:p w14:paraId="770A5896" w14:textId="62F56069" w:rsidR="00DA43A1" w:rsidRDefault="00DA43A1" w:rsidP="00DA43A1"/>
    <w:p w14:paraId="7A8087F7" w14:textId="1C4D5F09" w:rsidR="00DA43A1" w:rsidRDefault="00DA43A1" w:rsidP="00DA43A1">
      <w:r>
        <w:t xml:space="preserve">By accounting for the nearby </w:t>
      </w:r>
      <w:r w:rsidR="00C24F47">
        <w:t>towns,</w:t>
      </w:r>
      <w:r>
        <w:t xml:space="preserve"> I was able to increase the model accuracy by using data with much higher </w:t>
      </w:r>
      <w:r w:rsidR="00C24F47">
        <w:t>correlation (</w:t>
      </w:r>
      <w:r w:rsidR="00437FA7">
        <w:t>85</w:t>
      </w:r>
      <w:r>
        <w:t xml:space="preserve">% vs 4.6%). There are ways that I can see this being improved by further analysis. It is possible to drill down into the results from the foursquare API, which would allow for identifying the different types of </w:t>
      </w:r>
      <w:r w:rsidR="00C24F47">
        <w:t>Supermarkets</w:t>
      </w:r>
      <w:r>
        <w:t xml:space="preserve"> i.e. Supermarkets and Convenience stores. Further verification would be required to ensure the accuracy of data. This could be done by running two separate venue searches from the foursquare API plus another API and validating the results against one another.</w:t>
      </w:r>
    </w:p>
    <w:p w14:paraId="33A25B08" w14:textId="768B160C" w:rsidR="00DA43A1" w:rsidRDefault="00DA43A1" w:rsidP="00DA43A1"/>
    <w:p w14:paraId="50D9C9E3" w14:textId="313DFE31" w:rsidR="00DA43A1" w:rsidRDefault="00DA43A1" w:rsidP="00DA43A1">
      <w:r>
        <w:t xml:space="preserve">Even without this further analysis the results can be used to identify towns which are suitable for opening a new </w:t>
      </w:r>
      <w:r w:rsidR="00C24F47">
        <w:t>Supermarket</w:t>
      </w:r>
      <w:r>
        <w:t xml:space="preserve"> in. Those that are either minus or close to zero should be avoided, while those of higher values are certainly worth further research.</w:t>
      </w:r>
    </w:p>
    <w:p w14:paraId="0EED7102" w14:textId="461503FC" w:rsidR="00DA43A1" w:rsidRDefault="00DA43A1" w:rsidP="00DA43A1"/>
    <w:p w14:paraId="2F46C579" w14:textId="2B41E4E4" w:rsidR="00DA43A1" w:rsidRDefault="00DA43A1" w:rsidP="00DA43A1">
      <w:pPr>
        <w:pStyle w:val="Heading1"/>
      </w:pPr>
      <w:bookmarkStart w:id="11" w:name="_Toc55576939"/>
      <w:r>
        <w:t>Conclusion</w:t>
      </w:r>
      <w:bookmarkEnd w:id="11"/>
    </w:p>
    <w:p w14:paraId="19F6B647" w14:textId="28BB8528" w:rsidR="00DA43A1" w:rsidRDefault="00DA43A1" w:rsidP="00DA43A1"/>
    <w:p w14:paraId="3CF00E52" w14:textId="1EE8C584" w:rsidR="00DA43A1" w:rsidRDefault="00DA43A1" w:rsidP="00DA43A1">
      <w:r>
        <w:t xml:space="preserve">There is correlation between the </w:t>
      </w:r>
      <w:r w:rsidR="0081208B">
        <w:t xml:space="preserve">nearby population </w:t>
      </w:r>
      <w:r>
        <w:t xml:space="preserve">and the </w:t>
      </w:r>
      <w:r w:rsidR="00C24F47">
        <w:t>number</w:t>
      </w:r>
      <w:r>
        <w:t xml:space="preserve"> of </w:t>
      </w:r>
      <w:r w:rsidR="00C24F47">
        <w:t>Supermarkets</w:t>
      </w:r>
      <w:r>
        <w:t xml:space="preserve"> that already exist. By exploiting this it is possible to </w:t>
      </w:r>
      <w:r w:rsidR="0081208B">
        <w:t xml:space="preserve">increase the success of a new </w:t>
      </w:r>
      <w:r w:rsidR="00C24F47">
        <w:t>Supermarket</w:t>
      </w:r>
      <w:r w:rsidR="0081208B">
        <w:t>, as it shows where there is lower competition and more potential shoppers.</w:t>
      </w:r>
    </w:p>
    <w:p w14:paraId="68127632" w14:textId="274D3F5F" w:rsidR="0081208B" w:rsidRDefault="0081208B" w:rsidP="00DA43A1"/>
    <w:p w14:paraId="5984E5DE" w14:textId="4F94A7FD" w:rsidR="0081208B" w:rsidRDefault="0081208B" w:rsidP="00DA43A1">
      <w:r>
        <w:t>Working on this research it would be possible to extend it to cover all types of town and city classifications. This would require careful testing to ensure the correct area of nearby towns population is included for any modeling.</w:t>
      </w:r>
    </w:p>
    <w:p w14:paraId="14FD628A" w14:textId="57BA0280" w:rsidR="0081208B" w:rsidRDefault="0081208B" w:rsidP="00DA43A1"/>
    <w:p w14:paraId="15FED573" w14:textId="711B862F" w:rsidR="0081208B" w:rsidRDefault="0081208B" w:rsidP="00DA43A1">
      <w:r>
        <w:t xml:space="preserve">By classifying types of </w:t>
      </w:r>
      <w:r w:rsidR="00C24F47">
        <w:t>Supermarkets</w:t>
      </w:r>
      <w:r>
        <w:t xml:space="preserve"> as mentioned in the Discussion part of this paper it would be possible to identify what size Store would be ideal for a town, and possibly an estimation of how many shoppers each store type would be able to serve.</w:t>
      </w:r>
    </w:p>
    <w:p w14:paraId="0318E953" w14:textId="6DBBB631" w:rsidR="0081208B" w:rsidRDefault="0081208B" w:rsidP="00DA43A1"/>
    <w:p w14:paraId="554979FA" w14:textId="3A875B91" w:rsidR="0081208B" w:rsidRDefault="0081208B" w:rsidP="00DA43A1">
      <w:r>
        <w:t xml:space="preserve">By utilizing the location data of stores around the UK and focusing the population searches by the store locations we could generate a </w:t>
      </w:r>
      <w:r w:rsidR="00494217">
        <w:t>choropleth</w:t>
      </w:r>
      <w:r>
        <w:t xml:space="preserve"> map to visualize and identify areas with a high population to stores ratio. This would allow us to focus research and then precisely locate areas to build new stores.</w:t>
      </w:r>
    </w:p>
    <w:p w14:paraId="0A02AA51" w14:textId="234CA365" w:rsidR="0081208B" w:rsidRDefault="0081208B" w:rsidP="00DA43A1"/>
    <w:p w14:paraId="777DBDC2" w14:textId="73DBE68A" w:rsidR="0081208B" w:rsidRDefault="0081208B"/>
    <w:p w14:paraId="06418C81" w14:textId="18D27AF5" w:rsidR="0081208B" w:rsidRDefault="0081208B" w:rsidP="0081208B">
      <w:pPr>
        <w:pStyle w:val="Heading1"/>
        <w:tabs>
          <w:tab w:val="left" w:pos="553"/>
        </w:tabs>
      </w:pPr>
      <w:bookmarkStart w:id="12" w:name="_Toc55576940"/>
      <w:r>
        <w:lastRenderedPageBreak/>
        <w:t>References</w:t>
      </w:r>
      <w:bookmarkEnd w:id="12"/>
    </w:p>
    <w:p w14:paraId="7E263BD9" w14:textId="1D423CC1" w:rsidR="0081208B" w:rsidRDefault="0081208B"/>
    <w:p w14:paraId="69450B61" w14:textId="3B20CE2E" w:rsidR="0081208B" w:rsidRPr="0062654F" w:rsidRDefault="00CC6E99" w:rsidP="0081208B">
      <w:r>
        <w:rPr>
          <w:rStyle w:val="FootnoteReference"/>
        </w:rPr>
        <w:footnoteRef/>
      </w:r>
      <w:r>
        <w:t xml:space="preserve"> </w:t>
      </w:r>
      <w:hyperlink r:id="rId23" w:history="1">
        <w:r w:rsidRPr="00A502F7">
          <w:rPr>
            <w:rStyle w:val="Hyperlink"/>
          </w:rPr>
          <w:t>https://www.stati</w:t>
        </w:r>
        <w:r w:rsidRPr="00A502F7">
          <w:rPr>
            <w:rStyle w:val="Hyperlink"/>
          </w:rPr>
          <w:t>s</w:t>
        </w:r>
        <w:r w:rsidRPr="00A502F7">
          <w:rPr>
            <w:rStyle w:val="Hyperlink"/>
          </w:rPr>
          <w:t>ta.com/statistics/920074/number-of-stores-of-supermarkets-united-kingdom-uk/</w:t>
        </w:r>
      </w:hyperlink>
      <w:r w:rsidR="0062654F">
        <w:rPr>
          <w:rStyle w:val="Hyperlink"/>
        </w:rPr>
        <w:t xml:space="preserve"> - </w:t>
      </w:r>
      <w:proofErr w:type="gramStart"/>
      <w:r w:rsidR="0062654F">
        <w:rPr>
          <w:rStyle w:val="Hyperlink"/>
        </w:rPr>
        <w:t>Amount</w:t>
      </w:r>
      <w:proofErr w:type="gramEnd"/>
      <w:r w:rsidR="0062654F">
        <w:rPr>
          <w:rStyle w:val="Hyperlink"/>
        </w:rPr>
        <w:t xml:space="preserve"> of supermarkets in the UK</w:t>
      </w:r>
    </w:p>
    <w:p w14:paraId="6BEAAAC1" w14:textId="5E29200C" w:rsidR="00CC6E99" w:rsidRDefault="00CC6E99" w:rsidP="0081208B">
      <w:r>
        <w:rPr>
          <w:rStyle w:val="FootnoteReference"/>
        </w:rPr>
        <w:t>2</w:t>
      </w:r>
      <w:r>
        <w:t xml:space="preserve"> </w:t>
      </w:r>
      <w:hyperlink r:id="rId24" w:history="1">
        <w:r w:rsidRPr="00A502F7">
          <w:rPr>
            <w:rStyle w:val="Hyperlink"/>
          </w:rPr>
          <w:t>https://commonslibrary.parliament.uk/research-briefings/cbp-8322/</w:t>
        </w:r>
      </w:hyperlink>
      <w:r w:rsidR="0062654F">
        <w:rPr>
          <w:rStyle w:val="Hyperlink"/>
        </w:rPr>
        <w:t xml:space="preserve"> - Classifications of towns sized from UK Gov</w:t>
      </w:r>
    </w:p>
    <w:p w14:paraId="0D061520" w14:textId="0F74FBE0" w:rsidR="00CC6E99" w:rsidRDefault="00CC6E99" w:rsidP="0081208B">
      <w:r>
        <w:rPr>
          <w:rStyle w:val="FootnoteReference"/>
        </w:rPr>
        <w:t>3</w:t>
      </w:r>
      <w:r>
        <w:t xml:space="preserve"> </w:t>
      </w:r>
      <w:hyperlink r:id="rId25" w:history="1">
        <w:r w:rsidRPr="00A502F7">
          <w:rPr>
            <w:rStyle w:val="Hyperlink"/>
          </w:rPr>
          <w:t>https://geoportal.statistics.gov.uk/</w:t>
        </w:r>
      </w:hyperlink>
      <w:r w:rsidR="0062654F">
        <w:rPr>
          <w:rStyle w:val="Hyperlink"/>
        </w:rPr>
        <w:t xml:space="preserve"> - ONS site for downloading datasets</w:t>
      </w:r>
    </w:p>
    <w:p w14:paraId="2B82A40A" w14:textId="27754E06" w:rsidR="00CC6E99" w:rsidRDefault="00CC6E99" w:rsidP="0081208B">
      <w:r>
        <w:rPr>
          <w:rStyle w:val="FootnoteReference"/>
        </w:rPr>
        <w:t>4</w:t>
      </w:r>
      <w:r>
        <w:t xml:space="preserve"> </w:t>
      </w:r>
      <w:hyperlink r:id="rId26" w:history="1">
        <w:r w:rsidRPr="00A502F7">
          <w:rPr>
            <w:rStyle w:val="Hyperlink"/>
          </w:rPr>
          <w:t>https://developers.arcgis.com/</w:t>
        </w:r>
      </w:hyperlink>
      <w:r w:rsidR="0062654F">
        <w:rPr>
          <w:rStyle w:val="Hyperlink"/>
        </w:rPr>
        <w:t xml:space="preserve"> - ARCGIS API home site</w:t>
      </w:r>
    </w:p>
    <w:p w14:paraId="1C14FB35" w14:textId="0CAB456C" w:rsidR="00CC6E99" w:rsidRDefault="00CC6E99" w:rsidP="0081208B">
      <w:r>
        <w:rPr>
          <w:rStyle w:val="FootnoteReference"/>
        </w:rPr>
        <w:t>5</w:t>
      </w:r>
      <w:r>
        <w:t xml:space="preserve"> </w:t>
      </w:r>
      <w:hyperlink r:id="rId27" w:history="1">
        <w:r w:rsidRPr="003245BE">
          <w:rPr>
            <w:rStyle w:val="Hyperlink"/>
          </w:rPr>
          <w:t>https://developer.foursquare.com/docs/places-api/</w:t>
        </w:r>
      </w:hyperlink>
      <w:r w:rsidR="0062654F">
        <w:rPr>
          <w:rStyle w:val="Hyperlink"/>
        </w:rPr>
        <w:t xml:space="preserve"> - foursquare places API</w:t>
      </w:r>
    </w:p>
    <w:p w14:paraId="766D5FEA" w14:textId="641839D1" w:rsidR="00CC6E99" w:rsidRDefault="00CC6E99" w:rsidP="0081208B">
      <w:r>
        <w:rPr>
          <w:rStyle w:val="FootnoteReference"/>
        </w:rPr>
        <w:t>6</w:t>
      </w:r>
      <w:r>
        <w:t xml:space="preserve"> </w:t>
      </w:r>
      <w:hyperlink r:id="rId28" w:history="1">
        <w:r w:rsidR="00142D26" w:rsidRPr="0015727F">
          <w:rPr>
            <w:rStyle w:val="Hyperlink"/>
          </w:rPr>
          <w:t>https://dealersupport.co.uk/how-far-are-shoppers-willing-to-travel-during-the-festive-period/</w:t>
        </w:r>
      </w:hyperlink>
      <w:r w:rsidR="0062654F">
        <w:t xml:space="preserve"> - Study on the distances shoppers will travel</w:t>
      </w:r>
    </w:p>
    <w:p w14:paraId="745957D2" w14:textId="77777777" w:rsidR="00142D26" w:rsidRPr="0081208B" w:rsidRDefault="00142D26" w:rsidP="0081208B"/>
    <w:sectPr w:rsidR="00142D26" w:rsidRPr="0081208B" w:rsidSect="009B2968">
      <w:headerReference w:type="default" r:id="rId29"/>
      <w:footerReference w:type="even" r:id="rId30"/>
      <w:footerReference w:type="default" r:id="rId31"/>
      <w:pgSz w:w="12240" w:h="15840" w:code="1"/>
      <w:pgMar w:top="720" w:right="1440" w:bottom="720" w:left="1440"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D6976F5" w14:textId="77777777" w:rsidR="00080CD3" w:rsidRDefault="00080CD3" w:rsidP="009B2968">
      <w:r>
        <w:separator/>
      </w:r>
    </w:p>
  </w:endnote>
  <w:endnote w:type="continuationSeparator" w:id="0">
    <w:p w14:paraId="1646486D" w14:textId="77777777" w:rsidR="00080CD3" w:rsidRDefault="00080CD3" w:rsidP="009B2968">
      <w:r>
        <w:continuationSeparator/>
      </w:r>
    </w:p>
  </w:endnote>
  <w:endnote w:id="1">
    <w:p w14:paraId="3DCD87B0" w14:textId="20BD1DCC" w:rsidR="00CC6E99" w:rsidRPr="00D90A75" w:rsidRDefault="00CC6E99">
      <w:pPr>
        <w:pStyle w:val="EndnoteText"/>
        <w:rPr>
          <w:lang w:val="en-GB"/>
        </w:rPr>
      </w:pPr>
    </w:p>
  </w:endnote>
  <w:endnote w:id="2">
    <w:p w14:paraId="5105AE32" w14:textId="6CD04C5D" w:rsidR="00CC6E99" w:rsidRPr="003C3138" w:rsidRDefault="00CC6E99">
      <w:pPr>
        <w:pStyle w:val="EndnoteText"/>
        <w:rPr>
          <w:lang w:val="en-GB"/>
        </w:rPr>
      </w:pPr>
    </w:p>
  </w:endnote>
  <w:endnote w:id="3">
    <w:p w14:paraId="2FC5C320" w14:textId="1F04A3D7" w:rsidR="00CC6E99" w:rsidRPr="00D90A75" w:rsidRDefault="00CC6E99">
      <w:pPr>
        <w:pStyle w:val="EndnoteText"/>
        <w:rPr>
          <w:lang w:val="en-GB"/>
        </w:rPr>
      </w:pPr>
    </w:p>
  </w:endnote>
  <w:endnote w:id="4">
    <w:p w14:paraId="1D57A7F9" w14:textId="341237DD" w:rsidR="00CC6E99" w:rsidRPr="00700802" w:rsidRDefault="00CC6E99">
      <w:pPr>
        <w:pStyle w:val="EndnoteText"/>
        <w:rPr>
          <w:lang w:val="en-GB"/>
        </w:rPr>
      </w:pPr>
    </w:p>
  </w:endnote>
  <w:endnote w:id="5">
    <w:p w14:paraId="03C8D8B9" w14:textId="36128332" w:rsidR="00CC6E99" w:rsidRPr="00700802" w:rsidRDefault="00CC6E99">
      <w:pPr>
        <w:pStyle w:val="EndnoteText"/>
        <w:rPr>
          <w:lang w:val="en-GB"/>
        </w:rPr>
      </w:pPr>
    </w:p>
  </w:endnote>
  <w:endnote w:id="6">
    <w:p w14:paraId="49DED2A1" w14:textId="4632FE38" w:rsidR="00CC6E99" w:rsidRPr="00E32BBB" w:rsidRDefault="00CC6E99">
      <w:pPr>
        <w:pStyle w:val="EndnoteText"/>
        <w:rPr>
          <w:lang w:val="en-GB"/>
        </w:rPr>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Book Antiqua">
    <w:panose1 w:val="02040602050305030304"/>
    <w:charset w:val="00"/>
    <w:family w:val="roman"/>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Franklin Gothic Medium">
    <w:panose1 w:val="020B0603020102020204"/>
    <w:charset w:val="00"/>
    <w:family w:val="swiss"/>
    <w:pitch w:val="variable"/>
    <w:sig w:usb0="000002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413218877"/>
      <w:docPartObj>
        <w:docPartGallery w:val="Page Numbers (Bottom of Page)"/>
        <w:docPartUnique/>
      </w:docPartObj>
    </w:sdtPr>
    <w:sdtEndPr>
      <w:rPr>
        <w:rStyle w:val="PageNumber"/>
      </w:rPr>
    </w:sdtEndPr>
    <w:sdtContent>
      <w:p w14:paraId="631778C9" w14:textId="77777777" w:rsidR="009B2968" w:rsidRDefault="009B2968" w:rsidP="00E832AC">
        <w:pPr>
          <w:pStyle w:val="Footer"/>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681A325" w14:textId="77777777" w:rsidR="009B2968" w:rsidRDefault="009B2968" w:rsidP="00E832A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4C2A2EF" w14:textId="0E295995" w:rsidR="009B2968" w:rsidRDefault="00CC6E99" w:rsidP="00CC6E99">
    <w:pPr>
      <w:pStyle w:val="Footer"/>
      <w:tabs>
        <w:tab w:val="right" w:pos="9000"/>
      </w:tabs>
      <w:jc w:val="left"/>
      <w:rPr>
        <w:rStyle w:val="PageNumber"/>
      </w:rPr>
    </w:pPr>
    <w:r>
      <w:tab/>
    </w:r>
    <w:r>
      <w:tab/>
    </w:r>
    <w:r w:rsidR="00E832AC" w:rsidRPr="00E832AC">
      <w:t>PAGE</w:t>
    </w:r>
    <w:r w:rsidR="00E832AC">
      <w:t xml:space="preserve">   </w:t>
    </w:r>
    <w:sdt>
      <w:sdtPr>
        <w:rPr>
          <w:rStyle w:val="PageNumber"/>
        </w:rPr>
        <w:id w:val="-601500411"/>
        <w:docPartObj>
          <w:docPartGallery w:val="Page Numbers (Bottom of Page)"/>
          <w:docPartUnique/>
        </w:docPartObj>
      </w:sdtPr>
      <w:sdtEndPr>
        <w:rPr>
          <w:rStyle w:val="PageNumber"/>
        </w:rPr>
      </w:sdtEndPr>
      <w:sdtContent>
        <w:r w:rsidR="009B2968">
          <w:rPr>
            <w:rStyle w:val="PageNumber"/>
          </w:rPr>
          <w:fldChar w:fldCharType="begin"/>
        </w:r>
        <w:r w:rsidR="009B2968">
          <w:rPr>
            <w:rStyle w:val="PageNumber"/>
          </w:rPr>
          <w:instrText xml:space="preserve"> PAGE </w:instrText>
        </w:r>
        <w:r w:rsidR="009B2968">
          <w:rPr>
            <w:rStyle w:val="PageNumber"/>
          </w:rPr>
          <w:fldChar w:fldCharType="separate"/>
        </w:r>
        <w:r w:rsidR="00A123DD">
          <w:rPr>
            <w:rStyle w:val="PageNumber"/>
            <w:noProof/>
          </w:rPr>
          <w:t>2</w:t>
        </w:r>
        <w:r w:rsidR="009B2968">
          <w:rPr>
            <w:rStyle w:val="PageNumber"/>
          </w:rP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E113F3B" w14:textId="77777777" w:rsidR="00080CD3" w:rsidRDefault="00080CD3" w:rsidP="009B2968">
      <w:r>
        <w:separator/>
      </w:r>
    </w:p>
  </w:footnote>
  <w:footnote w:type="continuationSeparator" w:id="0">
    <w:p w14:paraId="7E32E24D" w14:textId="77777777" w:rsidR="00080CD3" w:rsidRDefault="00080CD3" w:rsidP="009B296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D28AD7C" w14:textId="5DD5B21B" w:rsidR="009B2968" w:rsidRPr="009B2968" w:rsidRDefault="009B2968" w:rsidP="00E832AC">
    <w:pPr>
      <w:pStyle w:val="Header"/>
    </w:pPr>
    <w:r w:rsidRPr="00E44B70">
      <w:rPr>
        <w:noProof/>
        <w:lang w:eastAsia="en-AU"/>
      </w:rPr>
      <mc:AlternateContent>
        <mc:Choice Requires="wps">
          <w:drawing>
            <wp:inline distT="0" distB="0" distL="0" distR="0" wp14:anchorId="2CB065D9" wp14:editId="0640136C">
              <wp:extent cx="4970977" cy="45719"/>
              <wp:effectExtent l="0" t="0" r="0" b="5715"/>
              <wp:docPr id="5" name="Rectangle 5">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flipV="1">
                        <a:off x="0" y="0"/>
                        <a:ext cx="4970977" cy="45719"/>
                      </a:xfrm>
                      <a:prstGeom prst="rect">
                        <a:avLst/>
                      </a:prstGeom>
                      <a:solidFill>
                        <a:schemeClr val="accent1"/>
                      </a:solidFill>
                      <a:ln w="25400" cap="flat">
                        <a:noFill/>
                        <a:prstDash val="solid"/>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38100" tIns="38100" rIns="38100" bIns="38100" numCol="1" spcCol="38100" rtlCol="0" fromWordArt="0" anchor="ctr" anchorCtr="0" forceAA="0" compatLnSpc="1">
                      <a:prstTxWarp prst="textNoShape">
                        <a:avLst/>
                      </a:prstTxWarp>
                      <a:noAutofit/>
                    </wps:bodyPr>
                  </wps:wsp>
                </a:graphicData>
              </a:graphic>
            </wp:inline>
          </w:drawing>
        </mc:Choice>
        <mc:Fallback>
          <w:pict>
            <v:rect w14:anchorId="7BC59F24" id="Rectangle 5" o:spid="_x0000_s1026" alt="&quot;&quot;" style="width:391.4pt;height:3.6pt;flip:y;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" fillcolor="#e2b80f [3204]" stroked="f" strokeweight="2pt">
              <v:stroke miterlimit="4"/>
              <v:textbox inset="3pt,3pt,3pt,3pt"/>
              <w10:anchorlock/>
            </v:rect>
          </w:pict>
        </mc:Fallback>
      </mc:AlternateContent>
    </w:r>
    <w:r>
      <w:t xml:space="preserve">      </w:t>
    </w:r>
    <w:r w:rsidR="00080CD3">
      <w:t xml:space="preserve">Analysis of </w:t>
    </w:r>
    <w:r w:rsidR="00CC6E99">
      <w:t>Supermarket</w:t>
    </w:r>
    <w:r w:rsidR="00080CD3">
      <w:t xml:space="preserve"> requirements for </w:t>
    </w:r>
    <w:r w:rsidR="00CC6E99">
      <w:t>m</w:t>
    </w:r>
    <w:r w:rsidR="00080CD3">
      <w:t>edium sized Towns</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removePersonalInformation/>
  <w:removeDateAndTime/>
  <w:proofState w:spelling="clean" w:grammar="clean"/>
  <w:attachedTemplate r:id="rId1"/>
  <w:defaultTabStop w:val="720"/>
  <w:characterSpacingControl w:val="doNotCompress"/>
  <w:hdrShapeDefaults>
    <o:shapedefaults v:ext="edit" spidmax="1228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80CD3"/>
    <w:rsid w:val="000114EB"/>
    <w:rsid w:val="0002322C"/>
    <w:rsid w:val="000359D1"/>
    <w:rsid w:val="00075273"/>
    <w:rsid w:val="00080CD3"/>
    <w:rsid w:val="000865D2"/>
    <w:rsid w:val="00086AFE"/>
    <w:rsid w:val="00142D26"/>
    <w:rsid w:val="00187632"/>
    <w:rsid w:val="001D390E"/>
    <w:rsid w:val="00211CE6"/>
    <w:rsid w:val="002161DA"/>
    <w:rsid w:val="002366C9"/>
    <w:rsid w:val="00264F8B"/>
    <w:rsid w:val="00297FC2"/>
    <w:rsid w:val="002C0628"/>
    <w:rsid w:val="003A7DA5"/>
    <w:rsid w:val="003C3138"/>
    <w:rsid w:val="003E6AB7"/>
    <w:rsid w:val="00437FA7"/>
    <w:rsid w:val="00494217"/>
    <w:rsid w:val="004F7101"/>
    <w:rsid w:val="005526B1"/>
    <w:rsid w:val="0062654F"/>
    <w:rsid w:val="006C07A4"/>
    <w:rsid w:val="006C60E6"/>
    <w:rsid w:val="00700802"/>
    <w:rsid w:val="00732537"/>
    <w:rsid w:val="0074534E"/>
    <w:rsid w:val="00772B1C"/>
    <w:rsid w:val="0081208B"/>
    <w:rsid w:val="00872A67"/>
    <w:rsid w:val="009073D4"/>
    <w:rsid w:val="009436B9"/>
    <w:rsid w:val="00952F7D"/>
    <w:rsid w:val="009A380C"/>
    <w:rsid w:val="009B2968"/>
    <w:rsid w:val="009B72D4"/>
    <w:rsid w:val="009D1125"/>
    <w:rsid w:val="009D4923"/>
    <w:rsid w:val="00A07DCE"/>
    <w:rsid w:val="00A123DD"/>
    <w:rsid w:val="00A602AF"/>
    <w:rsid w:val="00A64F96"/>
    <w:rsid w:val="00AE2317"/>
    <w:rsid w:val="00AE60D8"/>
    <w:rsid w:val="00BA663B"/>
    <w:rsid w:val="00BC5637"/>
    <w:rsid w:val="00BF6555"/>
    <w:rsid w:val="00C0220B"/>
    <w:rsid w:val="00C24F47"/>
    <w:rsid w:val="00C3007A"/>
    <w:rsid w:val="00C95220"/>
    <w:rsid w:val="00CC6E99"/>
    <w:rsid w:val="00D90A75"/>
    <w:rsid w:val="00DA43A1"/>
    <w:rsid w:val="00DA5F6A"/>
    <w:rsid w:val="00E32BBB"/>
    <w:rsid w:val="00E44B70"/>
    <w:rsid w:val="00E66884"/>
    <w:rsid w:val="00E832AC"/>
    <w:rsid w:val="00E94928"/>
    <w:rsid w:val="00EA4A50"/>
    <w:rsid w:val="00EB7C89"/>
    <w:rsid w:val="00F01821"/>
    <w:rsid w:val="00F0660F"/>
    <w:rsid w:val="00F4393B"/>
    <w:rsid w:val="00F9229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2289"/>
    <o:shapelayout v:ext="edit">
      <o:idmap v:ext="edit" data="1"/>
    </o:shapelayout>
  </w:shapeDefaults>
  <w:decimalSymbol w:val="."/>
  <w:listSeparator w:val=","/>
  <w14:docId w14:val="20C78575"/>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lsdException w:name="footnote text" w:semiHidden="1"/>
    <w:lsdException w:name="annotation text" w:semiHidden="1"/>
    <w:lsdException w:name="header" w:semiHidden="1" w:unhideWhenUsed="1"/>
    <w:lsdException w:name="footer" w:semiHidden="1" w:unhideWhenUsed="1"/>
    <w:lsdException w:name="index heading" w:semiHidden="1"/>
    <w:lsdException w:name="caption" w:semiHidden="1" w:uiPriority="35" w:qFormat="1"/>
    <w:lsdException w:name="table of figures" w:semiHidden="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unhideWhenUsed="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semiHidden="1" w:uiPriority="10" w:qFormat="1"/>
    <w:lsdException w:name="Closing" w:semiHidden="1"/>
    <w:lsdException w:name="Signature" w:semiHidden="1"/>
    <w:lsdException w:name="Default Paragraph Font" w:semiHidden="1" w:uiPriority="1" w:unhideWhenUsed="1"/>
    <w:lsdException w:name="Body Text" w:semiHidden="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semiHidden="1" w:uiPriority="1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semiHidden="1"/>
    <w:lsdException w:name="FollowedHyperlink" w:semiHidden="1"/>
    <w:lsdException w:name="Strong" w:semiHidden="1" w:uiPriority="22" w:qFormat="1"/>
    <w:lsdException w:name="Emphasis" w:semiHidden="1" w:uiPriority="20" w:qFormat="1"/>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unhideWhenUsed="1"/>
    <w:lsdException w:name="HTML Preformatted" w:semiHidden="1"/>
    <w:lsdException w:name="HTML Sample" w:semiHidden="1"/>
    <w:lsdException w:name="HTML Typewriter" w:semiHidden="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semiHidden="1" w:uiPriority="6"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7"/>
    <w:qFormat/>
    <w:rsid w:val="00E832AC"/>
  </w:style>
  <w:style w:type="paragraph" w:styleId="Heading1">
    <w:name w:val="heading 1"/>
    <w:basedOn w:val="Normal"/>
    <w:next w:val="Normal"/>
    <w:link w:val="Heading1Char"/>
    <w:uiPriority w:val="9"/>
    <w:qFormat/>
    <w:rsid w:val="009B72D4"/>
    <w:pPr>
      <w:outlineLvl w:val="0"/>
    </w:pPr>
    <w:rPr>
      <w:rFonts w:asciiTheme="majorHAnsi" w:hAnsiTheme="majorHAnsi"/>
      <w:b/>
      <w:sz w:val="80"/>
      <w:szCs w:val="80"/>
    </w:rPr>
  </w:style>
  <w:style w:type="paragraph" w:styleId="Heading2">
    <w:name w:val="heading 2"/>
    <w:basedOn w:val="Normal"/>
    <w:next w:val="Normal"/>
    <w:link w:val="Heading2Char"/>
    <w:uiPriority w:val="1"/>
    <w:qFormat/>
    <w:rsid w:val="009B72D4"/>
    <w:pPr>
      <w:outlineLvl w:val="1"/>
    </w:pPr>
    <w:rPr>
      <w:rFonts w:asciiTheme="majorHAnsi" w:hAnsiTheme="majorHAnsi"/>
      <w:sz w:val="36"/>
      <w:szCs w:val="36"/>
    </w:rPr>
  </w:style>
  <w:style w:type="paragraph" w:styleId="Heading3">
    <w:name w:val="heading 3"/>
    <w:basedOn w:val="Normal"/>
    <w:next w:val="Normal"/>
    <w:link w:val="Heading3Char"/>
    <w:uiPriority w:val="2"/>
    <w:qFormat/>
    <w:rsid w:val="009B72D4"/>
    <w:pPr>
      <w:jc w:val="center"/>
      <w:outlineLvl w:val="2"/>
    </w:pPr>
    <w:rPr>
      <w:rFonts w:asciiTheme="majorHAnsi" w:hAnsiTheme="majorHAnsi"/>
      <w:b/>
      <w:color w:val="000000" w:themeColor="text1"/>
      <w:sz w:val="44"/>
      <w:szCs w:val="36"/>
    </w:rPr>
  </w:style>
  <w:style w:type="paragraph" w:styleId="Heading4">
    <w:name w:val="heading 4"/>
    <w:basedOn w:val="Normal"/>
    <w:next w:val="Normal"/>
    <w:link w:val="Heading4Char"/>
    <w:uiPriority w:val="3"/>
    <w:qFormat/>
    <w:rsid w:val="009B72D4"/>
    <w:pPr>
      <w:ind w:left="567" w:right="567"/>
      <w:jc w:val="center"/>
      <w:outlineLvl w:val="3"/>
    </w:pPr>
    <w:rPr>
      <w:b/>
      <w:sz w:val="80"/>
    </w:rPr>
  </w:style>
  <w:style w:type="paragraph" w:styleId="Heading5">
    <w:name w:val="heading 5"/>
    <w:basedOn w:val="Text"/>
    <w:next w:val="Normal"/>
    <w:link w:val="Heading5Char"/>
    <w:uiPriority w:val="4"/>
    <w:qFormat/>
    <w:rsid w:val="00E832AC"/>
    <w:pPr>
      <w:outlineLvl w:val="4"/>
    </w:pPr>
    <w:rPr>
      <w:b/>
      <w:color w:val="E2B80F"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GraphicAnchor">
    <w:name w:val="Graphic Anchor"/>
    <w:basedOn w:val="Normal"/>
    <w:uiPriority w:val="8"/>
    <w:qFormat/>
    <w:rsid w:val="00A602AF"/>
    <w:rPr>
      <w:sz w:val="10"/>
    </w:rPr>
  </w:style>
  <w:style w:type="table" w:styleId="TableGrid">
    <w:name w:val="Table Grid"/>
    <w:basedOn w:val="TableNormal"/>
    <w:uiPriority w:val="39"/>
    <w:rsid w:val="00A602A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rsid w:val="00A602AF"/>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9B72D4"/>
    <w:rPr>
      <w:rFonts w:ascii="Times New Roman" w:hAnsi="Times New Roman" w:cs="Times New Roman"/>
      <w:sz w:val="18"/>
      <w:szCs w:val="18"/>
    </w:rPr>
  </w:style>
  <w:style w:type="character" w:customStyle="1" w:styleId="Heading1Char">
    <w:name w:val="Heading 1 Char"/>
    <w:basedOn w:val="DefaultParagraphFont"/>
    <w:link w:val="Heading1"/>
    <w:uiPriority w:val="9"/>
    <w:rsid w:val="009B72D4"/>
    <w:rPr>
      <w:rFonts w:asciiTheme="majorHAnsi" w:hAnsiTheme="majorHAnsi"/>
      <w:b/>
      <w:sz w:val="80"/>
      <w:szCs w:val="80"/>
    </w:rPr>
  </w:style>
  <w:style w:type="character" w:customStyle="1" w:styleId="Heading2Char">
    <w:name w:val="Heading 2 Char"/>
    <w:basedOn w:val="DefaultParagraphFont"/>
    <w:link w:val="Heading2"/>
    <w:uiPriority w:val="1"/>
    <w:rsid w:val="009B72D4"/>
    <w:rPr>
      <w:rFonts w:asciiTheme="majorHAnsi" w:hAnsiTheme="majorHAnsi"/>
      <w:sz w:val="36"/>
      <w:szCs w:val="36"/>
    </w:rPr>
  </w:style>
  <w:style w:type="paragraph" w:styleId="Header">
    <w:name w:val="header"/>
    <w:basedOn w:val="Normal"/>
    <w:link w:val="HeaderChar"/>
    <w:uiPriority w:val="99"/>
    <w:rsid w:val="00E832AC"/>
    <w:pPr>
      <w:tabs>
        <w:tab w:val="center" w:pos="4680"/>
        <w:tab w:val="right" w:pos="9360"/>
      </w:tabs>
      <w:jc w:val="right"/>
    </w:pPr>
    <w:rPr>
      <w:rFonts w:asciiTheme="majorHAnsi" w:hAnsiTheme="majorHAnsi"/>
      <w:sz w:val="20"/>
    </w:rPr>
  </w:style>
  <w:style w:type="character" w:customStyle="1" w:styleId="HeaderChar">
    <w:name w:val="Header Char"/>
    <w:basedOn w:val="DefaultParagraphFont"/>
    <w:link w:val="Header"/>
    <w:uiPriority w:val="99"/>
    <w:rsid w:val="00E832AC"/>
    <w:rPr>
      <w:rFonts w:asciiTheme="majorHAnsi" w:hAnsiTheme="majorHAnsi"/>
      <w:sz w:val="20"/>
    </w:rPr>
  </w:style>
  <w:style w:type="paragraph" w:styleId="Footer">
    <w:name w:val="footer"/>
    <w:basedOn w:val="Normal"/>
    <w:link w:val="FooterChar"/>
    <w:uiPriority w:val="99"/>
    <w:rsid w:val="00E832AC"/>
    <w:pPr>
      <w:tabs>
        <w:tab w:val="center" w:pos="4680"/>
        <w:tab w:val="right" w:pos="9360"/>
      </w:tabs>
      <w:ind w:right="360"/>
      <w:jc w:val="right"/>
    </w:pPr>
    <w:rPr>
      <w:rFonts w:asciiTheme="majorHAnsi" w:hAnsiTheme="majorHAnsi"/>
      <w:sz w:val="20"/>
    </w:rPr>
  </w:style>
  <w:style w:type="character" w:customStyle="1" w:styleId="FooterChar">
    <w:name w:val="Footer Char"/>
    <w:basedOn w:val="DefaultParagraphFont"/>
    <w:link w:val="Footer"/>
    <w:uiPriority w:val="99"/>
    <w:rsid w:val="00E832AC"/>
    <w:rPr>
      <w:rFonts w:asciiTheme="majorHAnsi" w:hAnsiTheme="majorHAnsi"/>
      <w:sz w:val="20"/>
    </w:rPr>
  </w:style>
  <w:style w:type="character" w:styleId="PageNumber">
    <w:name w:val="page number"/>
    <w:basedOn w:val="DefaultParagraphFont"/>
    <w:uiPriority w:val="99"/>
    <w:semiHidden/>
    <w:rsid w:val="009B2968"/>
  </w:style>
  <w:style w:type="character" w:customStyle="1" w:styleId="Heading3Char">
    <w:name w:val="Heading 3 Char"/>
    <w:basedOn w:val="DefaultParagraphFont"/>
    <w:link w:val="Heading3"/>
    <w:uiPriority w:val="2"/>
    <w:rsid w:val="009B72D4"/>
    <w:rPr>
      <w:rFonts w:asciiTheme="majorHAnsi" w:hAnsiTheme="majorHAnsi"/>
      <w:b/>
      <w:color w:val="000000" w:themeColor="text1"/>
      <w:sz w:val="44"/>
      <w:szCs w:val="36"/>
    </w:rPr>
  </w:style>
  <w:style w:type="character" w:customStyle="1" w:styleId="Heading4Char">
    <w:name w:val="Heading 4 Char"/>
    <w:basedOn w:val="DefaultParagraphFont"/>
    <w:link w:val="Heading4"/>
    <w:uiPriority w:val="3"/>
    <w:rsid w:val="009B72D4"/>
    <w:rPr>
      <w:b/>
      <w:sz w:val="80"/>
    </w:rPr>
  </w:style>
  <w:style w:type="paragraph" w:customStyle="1" w:styleId="Text">
    <w:name w:val="Text"/>
    <w:basedOn w:val="Normal"/>
    <w:uiPriority w:val="5"/>
    <w:qFormat/>
    <w:rsid w:val="009B72D4"/>
    <w:rPr>
      <w:sz w:val="28"/>
      <w:szCs w:val="28"/>
    </w:rPr>
  </w:style>
  <w:style w:type="paragraph" w:customStyle="1" w:styleId="ImageCaption">
    <w:name w:val="Image Caption"/>
    <w:basedOn w:val="Normal"/>
    <w:uiPriority w:val="6"/>
    <w:qFormat/>
    <w:rsid w:val="009B72D4"/>
    <w:pPr>
      <w:ind w:left="113"/>
    </w:pPr>
    <w:rPr>
      <w:i/>
      <w:color w:val="000000" w:themeColor="text1"/>
    </w:rPr>
  </w:style>
  <w:style w:type="character" w:customStyle="1" w:styleId="Heading5Char">
    <w:name w:val="Heading 5 Char"/>
    <w:basedOn w:val="DefaultParagraphFont"/>
    <w:link w:val="Heading5"/>
    <w:uiPriority w:val="4"/>
    <w:rsid w:val="00E832AC"/>
    <w:rPr>
      <w:b/>
      <w:color w:val="E2B80F" w:themeColor="accent1"/>
      <w:sz w:val="28"/>
      <w:szCs w:val="28"/>
    </w:rPr>
  </w:style>
  <w:style w:type="character" w:styleId="PlaceholderText">
    <w:name w:val="Placeholder Text"/>
    <w:basedOn w:val="DefaultParagraphFont"/>
    <w:uiPriority w:val="99"/>
    <w:semiHidden/>
    <w:rsid w:val="00A123DD"/>
    <w:rPr>
      <w:color w:val="808080"/>
    </w:rPr>
  </w:style>
  <w:style w:type="paragraph" w:styleId="TOCHeading">
    <w:name w:val="TOC Heading"/>
    <w:basedOn w:val="Heading1"/>
    <w:next w:val="Normal"/>
    <w:uiPriority w:val="39"/>
    <w:unhideWhenUsed/>
    <w:qFormat/>
    <w:rsid w:val="00080CD3"/>
    <w:pPr>
      <w:keepNext/>
      <w:keepLines/>
      <w:spacing w:before="240" w:line="259" w:lineRule="auto"/>
      <w:outlineLvl w:val="9"/>
    </w:pPr>
    <w:rPr>
      <w:rFonts w:eastAsiaTheme="majorEastAsia" w:cstheme="majorBidi"/>
      <w:b w:val="0"/>
      <w:color w:val="A9890B" w:themeColor="accent1" w:themeShade="BF"/>
      <w:sz w:val="32"/>
      <w:szCs w:val="32"/>
    </w:rPr>
  </w:style>
  <w:style w:type="paragraph" w:styleId="TOC1">
    <w:name w:val="toc 1"/>
    <w:basedOn w:val="Normal"/>
    <w:next w:val="Normal"/>
    <w:autoRedefine/>
    <w:uiPriority w:val="39"/>
    <w:rsid w:val="00080CD3"/>
    <w:pPr>
      <w:spacing w:after="100"/>
    </w:pPr>
  </w:style>
  <w:style w:type="paragraph" w:styleId="TOC2">
    <w:name w:val="toc 2"/>
    <w:basedOn w:val="Normal"/>
    <w:next w:val="Normal"/>
    <w:autoRedefine/>
    <w:uiPriority w:val="39"/>
    <w:rsid w:val="00080CD3"/>
    <w:pPr>
      <w:spacing w:after="100"/>
      <w:ind w:left="240"/>
    </w:pPr>
  </w:style>
  <w:style w:type="character" w:styleId="Hyperlink">
    <w:name w:val="Hyperlink"/>
    <w:basedOn w:val="DefaultParagraphFont"/>
    <w:uiPriority w:val="99"/>
    <w:unhideWhenUsed/>
    <w:rsid w:val="00080CD3"/>
    <w:rPr>
      <w:color w:val="0000FF" w:themeColor="hyperlink"/>
      <w:u w:val="single"/>
    </w:rPr>
  </w:style>
  <w:style w:type="paragraph" w:styleId="FootnoteText">
    <w:name w:val="footnote text"/>
    <w:basedOn w:val="Normal"/>
    <w:link w:val="FootnoteTextChar"/>
    <w:uiPriority w:val="99"/>
    <w:semiHidden/>
    <w:rsid w:val="003C3138"/>
    <w:rPr>
      <w:sz w:val="20"/>
      <w:szCs w:val="20"/>
    </w:rPr>
  </w:style>
  <w:style w:type="character" w:customStyle="1" w:styleId="FootnoteTextChar">
    <w:name w:val="Footnote Text Char"/>
    <w:basedOn w:val="DefaultParagraphFont"/>
    <w:link w:val="FootnoteText"/>
    <w:uiPriority w:val="99"/>
    <w:semiHidden/>
    <w:rsid w:val="003C3138"/>
    <w:rPr>
      <w:sz w:val="20"/>
      <w:szCs w:val="20"/>
    </w:rPr>
  </w:style>
  <w:style w:type="character" w:styleId="FootnoteReference">
    <w:name w:val="footnote reference"/>
    <w:basedOn w:val="DefaultParagraphFont"/>
    <w:uiPriority w:val="99"/>
    <w:semiHidden/>
    <w:rsid w:val="003C3138"/>
    <w:rPr>
      <w:vertAlign w:val="superscript"/>
    </w:rPr>
  </w:style>
  <w:style w:type="character" w:styleId="UnresolvedMention">
    <w:name w:val="Unresolved Mention"/>
    <w:basedOn w:val="DefaultParagraphFont"/>
    <w:uiPriority w:val="99"/>
    <w:semiHidden/>
    <w:unhideWhenUsed/>
    <w:rsid w:val="0081208B"/>
    <w:rPr>
      <w:color w:val="605E5C"/>
      <w:shd w:val="clear" w:color="auto" w:fill="E1DFDD"/>
    </w:rPr>
  </w:style>
  <w:style w:type="character" w:styleId="Strong">
    <w:name w:val="Strong"/>
    <w:basedOn w:val="DefaultParagraphFont"/>
    <w:uiPriority w:val="22"/>
    <w:qFormat/>
    <w:rsid w:val="00E66884"/>
    <w:rPr>
      <w:b/>
      <w:bCs/>
    </w:rPr>
  </w:style>
  <w:style w:type="character" w:customStyle="1" w:styleId="colorlink9">
    <w:name w:val="colorlink9"/>
    <w:basedOn w:val="DefaultParagraphFont"/>
    <w:rsid w:val="00E66884"/>
  </w:style>
  <w:style w:type="character" w:customStyle="1" w:styleId="colorlink6">
    <w:name w:val="colorlink6"/>
    <w:basedOn w:val="DefaultParagraphFont"/>
    <w:rsid w:val="00E66884"/>
  </w:style>
  <w:style w:type="character" w:customStyle="1" w:styleId="colorlink4">
    <w:name w:val="colorlink4"/>
    <w:basedOn w:val="DefaultParagraphFont"/>
    <w:rsid w:val="00E66884"/>
  </w:style>
  <w:style w:type="character" w:customStyle="1" w:styleId="colorlink3">
    <w:name w:val="colorlink3"/>
    <w:basedOn w:val="DefaultParagraphFont"/>
    <w:rsid w:val="00E66884"/>
  </w:style>
  <w:style w:type="character" w:customStyle="1" w:styleId="colorlink2">
    <w:name w:val="colorlink2"/>
    <w:basedOn w:val="DefaultParagraphFont"/>
    <w:rsid w:val="00E66884"/>
  </w:style>
  <w:style w:type="paragraph" w:styleId="EndnoteText">
    <w:name w:val="endnote text"/>
    <w:basedOn w:val="Normal"/>
    <w:link w:val="EndnoteTextChar"/>
    <w:uiPriority w:val="99"/>
    <w:semiHidden/>
    <w:rsid w:val="00CC6E99"/>
    <w:rPr>
      <w:sz w:val="20"/>
      <w:szCs w:val="20"/>
    </w:rPr>
  </w:style>
  <w:style w:type="character" w:customStyle="1" w:styleId="EndnoteTextChar">
    <w:name w:val="Endnote Text Char"/>
    <w:basedOn w:val="DefaultParagraphFont"/>
    <w:link w:val="EndnoteText"/>
    <w:uiPriority w:val="99"/>
    <w:semiHidden/>
    <w:rsid w:val="00CC6E99"/>
    <w:rPr>
      <w:sz w:val="20"/>
      <w:szCs w:val="20"/>
    </w:rPr>
  </w:style>
  <w:style w:type="character" w:styleId="EndnoteReference">
    <w:name w:val="endnote reference"/>
    <w:basedOn w:val="DefaultParagraphFont"/>
    <w:uiPriority w:val="99"/>
    <w:semiHidden/>
    <w:rsid w:val="00CC6E99"/>
    <w:rPr>
      <w:vertAlign w:val="superscript"/>
    </w:rPr>
  </w:style>
  <w:style w:type="character" w:styleId="FollowedHyperlink">
    <w:name w:val="FollowedHyperlink"/>
    <w:basedOn w:val="DefaultParagraphFont"/>
    <w:uiPriority w:val="99"/>
    <w:semiHidden/>
    <w:rsid w:val="00142D26"/>
    <w:rPr>
      <w:color w:val="FF00FF"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6666972">
      <w:bodyDiv w:val="1"/>
      <w:marLeft w:val="0"/>
      <w:marRight w:val="0"/>
      <w:marTop w:val="0"/>
      <w:marBottom w:val="0"/>
      <w:divBdr>
        <w:top w:val="none" w:sz="0" w:space="0" w:color="auto"/>
        <w:left w:val="none" w:sz="0" w:space="0" w:color="auto"/>
        <w:bottom w:val="none" w:sz="0" w:space="0" w:color="auto"/>
        <w:right w:val="none" w:sz="0" w:space="0" w:color="auto"/>
      </w:divBdr>
    </w:div>
    <w:div w:id="391001341">
      <w:bodyDiv w:val="1"/>
      <w:marLeft w:val="0"/>
      <w:marRight w:val="0"/>
      <w:marTop w:val="0"/>
      <w:marBottom w:val="0"/>
      <w:divBdr>
        <w:top w:val="none" w:sz="0" w:space="0" w:color="auto"/>
        <w:left w:val="none" w:sz="0" w:space="0" w:color="auto"/>
        <w:bottom w:val="none" w:sz="0" w:space="0" w:color="auto"/>
        <w:right w:val="none" w:sz="0" w:space="0" w:color="auto"/>
      </w:divBdr>
    </w:div>
    <w:div w:id="5524738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hyperlink" Target="https://developers.arcgis.com/" TargetMode="External"/><Relationship Id="rId3" Type="http://schemas.openxmlformats.org/officeDocument/2006/relationships/customXml" Target="../customXml/item3.xml"/><Relationship Id="rId21" Type="http://schemas.openxmlformats.org/officeDocument/2006/relationships/image" Target="media/image12.png"/><Relationship Id="rId7" Type="http://schemas.openxmlformats.org/officeDocument/2006/relationships/webSettings" Target="webSetting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hyperlink" Target="https://geoportal.statistics.gov.uk/" TargetMode="External"/><Relationship Id="rId33"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hyperlink" Target="https://commonslibrary.parliament.uk/research-briefings/cbp-8322/" TargetMode="External"/><Relationship Id="rId32" Type="http://schemas.openxmlformats.org/officeDocument/2006/relationships/fontTable" Target="fontTable.xml"/><Relationship Id="rId5" Type="http://schemas.openxmlformats.org/officeDocument/2006/relationships/styles" Target="styles.xml"/><Relationship Id="rId15" Type="http://schemas.openxmlformats.org/officeDocument/2006/relationships/image" Target="media/image6.png"/><Relationship Id="rId23" Type="http://schemas.openxmlformats.org/officeDocument/2006/relationships/hyperlink" Target="https://www.statista.com/statistics/920074/number-of-stores-of-supermarkets-united-kingdom-uk/" TargetMode="External"/><Relationship Id="rId28" Type="http://schemas.openxmlformats.org/officeDocument/2006/relationships/hyperlink" Target="https://dealersupport.co.uk/how-far-are-shoppers-willing-to-travel-during-the-festive-period/" TargetMode="External"/><Relationship Id="rId10" Type="http://schemas.openxmlformats.org/officeDocument/2006/relationships/image" Target="media/image1.jpeg"/><Relationship Id="rId19" Type="http://schemas.openxmlformats.org/officeDocument/2006/relationships/image" Target="media/image10.png"/><Relationship Id="rId31" Type="http://schemas.openxmlformats.org/officeDocument/2006/relationships/footer" Target="footer2.xml"/><Relationship Id="rId4" Type="http://schemas.openxmlformats.org/officeDocument/2006/relationships/customXml" Target="../customXml/item4.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hyperlink" Target="https://developer.foursquare.com/docs/places-api/" TargetMode="External"/><Relationship Id="rId30" Type="http://schemas.openxmlformats.org/officeDocument/2006/relationships/footer" Target="foot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lexc\AppData\Roaming\Microsoft\Templates\Modern%20report.dotx" TargetMode="External"/></Relationships>
</file>

<file path=word/theme/theme1.xml><?xml version="1.0" encoding="utf-8"?>
<a:theme xmlns:a="http://schemas.openxmlformats.org/drawingml/2006/main" name="MR">
  <a:themeElements>
    <a:clrScheme name="Modern Report 1">
      <a:dk1>
        <a:srgbClr val="000000"/>
      </a:dk1>
      <a:lt1>
        <a:srgbClr val="FFFFFF"/>
      </a:lt1>
      <a:dk2>
        <a:srgbClr val="5E5E5E"/>
      </a:dk2>
      <a:lt2>
        <a:srgbClr val="D6D5D5"/>
      </a:lt2>
      <a:accent1>
        <a:srgbClr val="E2B80F"/>
      </a:accent1>
      <a:accent2>
        <a:srgbClr val="FF7900"/>
      </a:accent2>
      <a:accent3>
        <a:srgbClr val="007093"/>
      </a:accent3>
      <a:accent4>
        <a:srgbClr val="005C7C"/>
      </a:accent4>
      <a:accent5>
        <a:srgbClr val="004B67"/>
      </a:accent5>
      <a:accent6>
        <a:srgbClr val="002E44"/>
      </a:accent6>
      <a:hlink>
        <a:srgbClr val="0000FF"/>
      </a:hlink>
      <a:folHlink>
        <a:srgbClr val="FF00FF"/>
      </a:folHlink>
    </a:clrScheme>
    <a:fontScheme name="Custom 12">
      <a:majorFont>
        <a:latin typeface="Franklin Gothic Medium"/>
        <a:ea typeface=""/>
        <a:cs typeface=""/>
      </a:majorFont>
      <a:minorFont>
        <a:latin typeface="Book Antiqua"/>
        <a:ea typeface=""/>
        <a:cs typeface=""/>
      </a:minorFont>
    </a:fontScheme>
    <a:fmtScheme name="Whit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w="25400" cap="flat">
          <a:solidFill>
            <a:srgbClr val="000000"/>
          </a:solidFill>
          <a:prstDash val="solid"/>
          <a:miter lim="400000"/>
        </a:ln>
        <a:effectLst/>
        <a:sp3d/>
      </a:spPr>
      <a:bodyPr rot="0" spcFirstLastPara="1" vertOverflow="overflow" horzOverflow="overflow" vert="horz" wrap="square" lIns="38100" tIns="38100" rIns="38100" bIns="381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000" b="0" i="0" u="none" strike="noStrike" cap="none" spc="0" normalizeH="0" baseline="0">
            <a:ln>
              <a:noFill/>
            </a:ln>
            <a:solidFill>
              <a:srgbClr val="FFFFFF"/>
            </a:solidFill>
            <a:effectLst>
              <a:outerShdw blurRad="38100" dist="12700" dir="5400000" rotWithShape="0">
                <a:srgbClr val="000000">
                  <a:alpha val="50000"/>
                </a:srgbClr>
              </a:outerShdw>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381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200" b="0" i="0" u="none" strike="noStrike" cap="none" spc="0" normalizeH="0" baseline="0">
            <a:ln>
              <a:noFill/>
            </a:ln>
            <a:solidFill>
              <a:srgbClr val="000000"/>
            </a:solidFill>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extLst>
    <a:ext uri="{05A4C25C-085E-4340-85A3-A5531E510DB2}">
      <thm15:themeFamily xmlns:thm15="http://schemas.microsoft.com/office/thememl/2012/main" name="MR" id="{576F8857-8344-CC40-AE0E-EF60A6767544}" vid="{BDC92DF4-E7E1-0844-A1CD-530A464FD270}"/>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12" ma:contentTypeDescription="Create a new document." ma:contentTypeScope="" ma:versionID="fa6e671f1cd7e4d96ff9652be322dd5e">
  <xsd:schema xmlns:xsd="http://www.w3.org/2001/XMLSchema" xmlns:xs="http://www.w3.org/2001/XMLSchema" xmlns:p="http://schemas.microsoft.com/office/2006/metadata/properties" xmlns:ns2="71af3243-3dd4-4a8d-8c0d-dd76da1f02a5" xmlns:ns3="16c05727-aa75-4e4a-9b5f-8a80a1165891" targetNamespace="http://schemas.microsoft.com/office/2006/metadata/properties" ma:root="true" ma:fieldsID="4e2496f70b101db0b8013f30a071bbf7" ns2:_="" ns3:_="">
    <xsd:import namespace="71af3243-3dd4-4a8d-8c0d-dd76da1f02a5"/>
    <xsd:import namespace="16c05727-aa75-4e4a-9b5f-8a80a1165891"/>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2: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element name="Status" ma:index="19" nillable="true" ma:displayName="Status" ma:default="Not started" ma:format="Dropdown" ma:internalName="Status">
      <xsd:simpleType>
        <xsd:restriction base="dms:Choice">
          <xsd:enumeration value="Not started"/>
          <xsd:enumeration value="In Progress"/>
          <xsd:enumeration value="Completed"/>
        </xsd:restriction>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Status xmlns="71af3243-3dd4-4a8d-8c0d-dd76da1f02a5">Not started</Status>
    <MediaServiceKeyPoints xmlns="71af3243-3dd4-4a8d-8c0d-dd76da1f02a5" xsi:nil="true"/>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209B3CA-0C8C-48D4-A94D-FB24C1AB21F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af3243-3dd4-4a8d-8c0d-dd76da1f02a5"/>
    <ds:schemaRef ds:uri="16c05727-aa75-4e4a-9b5f-8a80a11658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DE058DEA-A24B-4A4E-9EA4-6D86FDA62B5B}">
  <ds:schemaRefs>
    <ds:schemaRef ds:uri="http://schemas.microsoft.com/sharepoint/v3/contenttype/forms"/>
  </ds:schemaRefs>
</ds:datastoreItem>
</file>

<file path=customXml/itemProps3.xml><?xml version="1.0" encoding="utf-8"?>
<ds:datastoreItem xmlns:ds="http://schemas.openxmlformats.org/officeDocument/2006/customXml" ds:itemID="{E1E1983F-6286-415F-8BD0-D2570EFEFB27}">
  <ds:schemaRefs>
    <ds:schemaRef ds:uri="http://schemas.microsoft.com/office/2006/metadata/properties"/>
    <ds:schemaRef ds:uri="http://schemas.microsoft.com/office/infopath/2007/PartnerControls"/>
    <ds:schemaRef ds:uri="71af3243-3dd4-4a8d-8c0d-dd76da1f02a5"/>
  </ds:schemaRefs>
</ds:datastoreItem>
</file>

<file path=customXml/itemProps4.xml><?xml version="1.0" encoding="utf-8"?>
<ds:datastoreItem xmlns:ds="http://schemas.openxmlformats.org/officeDocument/2006/customXml" ds:itemID="{64EEF748-28BC-4AC6-852A-F36B080424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Modern report</Template>
  <TotalTime>0</TotalTime>
  <Pages>13</Pages>
  <Words>2025</Words>
  <Characters>11544</Characters>
  <Application>Microsoft Office Word</Application>
  <DocSecurity>0</DocSecurity>
  <Lines>96</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13542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2020-11-07T21:12:00Z</dcterms:created>
  <dcterms:modified xsi:type="dcterms:W3CDTF">2020-11-07T21:12:00Z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